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38292C3F" w14:textId="77777777" w:rsidR="00B138A1" w:rsidRPr="001E4DF9" w:rsidRDefault="00B138A1" w:rsidP="001D0743">
      <w:pPr>
        <w:rPr>
          <w:lang w:eastAsia="zh-CN"/>
        </w:rPr>
      </w:pPr>
    </w:p>
    <w:p w14:paraId="1E933160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FD9E41A" w14:textId="77777777" w:rsidR="00404CF0" w:rsidRPr="00ED4D76" w:rsidRDefault="00404CF0" w:rsidP="001D0743">
      <w:pPr>
        <w:rPr>
          <w:lang w:eastAsia="zh-CN"/>
        </w:rPr>
      </w:pPr>
    </w:p>
    <w:p w14:paraId="35108413" w14:textId="77777777" w:rsidR="00404CF0" w:rsidRPr="00ED4D76" w:rsidRDefault="00404CF0" w:rsidP="001D0743">
      <w:pPr>
        <w:rPr>
          <w:lang w:eastAsia="zh-CN"/>
        </w:rPr>
      </w:pPr>
    </w:p>
    <w:p w14:paraId="55A7A372" w14:textId="151240D2" w:rsidR="009035C9" w:rsidRPr="00ED4D76" w:rsidRDefault="00266661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操作系统</w:t>
      </w:r>
    </w:p>
    <w:p w14:paraId="1B361E63" w14:textId="7EDC1EE4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>——</w:t>
      </w:r>
      <w:proofErr w:type="spellStart"/>
      <w:r w:rsidR="001335A4" w:rsidRPr="001335A4">
        <w:rPr>
          <w:rFonts w:ascii="Times New Roman" w:eastAsiaTheme="minorEastAsia" w:hAnsi="Times New Roman"/>
          <w:lang w:eastAsia="zh-CN"/>
        </w:rPr>
        <w:t>OrangeKingOS</w:t>
      </w:r>
      <w:proofErr w:type="spellEnd"/>
    </w:p>
    <w:p w14:paraId="06388ADE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42342464" w14:textId="77777777" w:rsidR="00AB4DCF" w:rsidRPr="00ED4D76" w:rsidRDefault="00AB4DCF" w:rsidP="001D0743">
      <w:pPr>
        <w:rPr>
          <w:lang w:eastAsia="zh-CN"/>
        </w:rPr>
      </w:pPr>
    </w:p>
    <w:p w14:paraId="6564DD94" w14:textId="692DB871" w:rsidR="00B138A1" w:rsidRPr="00ED4D76" w:rsidRDefault="00B138A1" w:rsidP="001D0743">
      <w:pPr>
        <w:rPr>
          <w:lang w:eastAsia="zh-CN"/>
        </w:rPr>
      </w:pPr>
    </w:p>
    <w:p w14:paraId="69955B04" w14:textId="77777777" w:rsidR="00B138A1" w:rsidRPr="00ED4D76" w:rsidRDefault="00B138A1" w:rsidP="001D0743">
      <w:pPr>
        <w:rPr>
          <w:lang w:eastAsia="zh-CN"/>
        </w:rPr>
      </w:pPr>
    </w:p>
    <w:p w14:paraId="21D1AA02" w14:textId="77777777" w:rsidR="00B138A1" w:rsidRPr="00ED4D76" w:rsidRDefault="00B138A1" w:rsidP="001D0743">
      <w:pPr>
        <w:rPr>
          <w:lang w:eastAsia="zh-CN"/>
        </w:rPr>
      </w:pPr>
    </w:p>
    <w:p w14:paraId="0373C461" w14:textId="77777777" w:rsidR="00B138A1" w:rsidRPr="00ED4D76" w:rsidRDefault="00B138A1" w:rsidP="001D0743">
      <w:pPr>
        <w:rPr>
          <w:lang w:eastAsia="zh-CN"/>
        </w:rPr>
      </w:pPr>
    </w:p>
    <w:p w14:paraId="0B4172D1" w14:textId="335D7512" w:rsidR="00B138A1" w:rsidRDefault="00B138A1" w:rsidP="001D0743">
      <w:pPr>
        <w:rPr>
          <w:lang w:eastAsia="zh-CN"/>
        </w:rPr>
      </w:pPr>
    </w:p>
    <w:p w14:paraId="37A9BC7F" w14:textId="66432231" w:rsidR="006F1CF2" w:rsidRPr="00ED4D76" w:rsidRDefault="001335A4" w:rsidP="001335A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</w:t>
      </w:r>
    </w:p>
    <w:p w14:paraId="05B12CDB" w14:textId="6DD26386" w:rsidR="006F1CF2" w:rsidRPr="00ED4D76" w:rsidRDefault="001335A4" w:rsidP="001D0743">
      <w:pPr>
        <w:pStyle w:val="aff7"/>
        <w:rPr>
          <w:lang w:eastAsia="zh-CN"/>
        </w:rPr>
      </w:pPr>
      <w:r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    </w:t>
      </w:r>
      <w:r>
        <w:rPr>
          <w:rFonts w:hint="eastAsia"/>
          <w:lang w:eastAsia="zh-CN"/>
        </w:rPr>
        <w:t>长</w:t>
      </w:r>
      <w:r w:rsidR="006F1CF2" w:rsidRPr="00ED4D76">
        <w:rPr>
          <w:rFonts w:hint="eastAsia"/>
          <w:lang w:eastAsia="zh-CN"/>
        </w:rPr>
        <w:t>：</w:t>
      </w:r>
      <w:r w:rsidRPr="001335A4">
        <w:rPr>
          <w:rFonts w:hint="eastAsia"/>
          <w:u w:val="single"/>
          <w:lang w:eastAsia="zh-CN"/>
        </w:rPr>
        <w:t xml:space="preserve"> </w:t>
      </w:r>
      <w:r w:rsidRPr="001335A4">
        <w:rPr>
          <w:u w:val="single"/>
          <w:lang w:eastAsia="zh-CN"/>
        </w:rPr>
        <w:t xml:space="preserve">   </w:t>
      </w:r>
      <w:r w:rsidR="00112CC9">
        <w:rPr>
          <w:rFonts w:ascii="宋体" w:hAnsi="宋体" w:hint="eastAsia"/>
          <w:u w:val="single"/>
          <w:lang w:eastAsia="zh-CN"/>
        </w:rPr>
        <w:t>黄开宇</w:t>
      </w:r>
      <w:r>
        <w:rPr>
          <w:rFonts w:ascii="宋体" w:hAnsi="宋体" w:hint="eastAsia"/>
          <w:u w:val="single"/>
          <w:lang w:eastAsia="zh-CN"/>
        </w:rPr>
        <w:t>（1</w:t>
      </w:r>
      <w:r>
        <w:rPr>
          <w:rFonts w:ascii="宋体" w:hAnsi="宋体"/>
          <w:u w:val="single"/>
          <w:lang w:eastAsia="zh-CN"/>
        </w:rPr>
        <w:t>952647</w:t>
      </w:r>
      <w:r>
        <w:rPr>
          <w:rFonts w:ascii="宋体" w:hAnsi="宋体" w:hint="eastAsia"/>
          <w:u w:val="single"/>
          <w:lang w:eastAsia="zh-CN"/>
        </w:rPr>
        <w:t>）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</w:t>
      </w:r>
    </w:p>
    <w:p w14:paraId="7912836E" w14:textId="6208110F" w:rsidR="003806AD" w:rsidRDefault="001335A4" w:rsidP="003806AD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员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proofErr w:type="gramStart"/>
      <w:r>
        <w:rPr>
          <w:rFonts w:hint="eastAsia"/>
          <w:lang w:eastAsia="zh-CN"/>
        </w:rPr>
        <w:t>一</w:t>
      </w:r>
      <w:proofErr w:type="gramEnd"/>
      <w:r w:rsidR="003806AD" w:rsidRPr="00ED4D76">
        <w:rPr>
          <w:rFonts w:hint="eastAsia"/>
          <w:lang w:eastAsia="zh-CN"/>
        </w:rPr>
        <w:t>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 w:hint="eastAsia"/>
          <w:u w:val="single"/>
          <w:lang w:eastAsia="zh-CN"/>
        </w:rPr>
        <w:t>娄天宇（</w:t>
      </w:r>
      <w:r w:rsidR="00AB4DCF" w:rsidRPr="00ED4D76">
        <w:rPr>
          <w:rFonts w:ascii="宋体" w:hAnsi="宋体" w:hint="eastAsia"/>
          <w:u w:val="single"/>
          <w:lang w:eastAsia="zh-CN"/>
        </w:rPr>
        <w:t>1</w:t>
      </w:r>
      <w:r w:rsidR="00112CC9">
        <w:rPr>
          <w:rFonts w:ascii="宋体" w:hAnsi="宋体" w:hint="eastAsia"/>
          <w:u w:val="single"/>
          <w:lang w:eastAsia="zh-CN"/>
        </w:rPr>
        <w:t>95</w:t>
      </w:r>
      <w:r>
        <w:rPr>
          <w:rFonts w:ascii="宋体" w:hAnsi="宋体"/>
          <w:u w:val="single"/>
          <w:lang w:eastAsia="zh-CN"/>
        </w:rPr>
        <w:t>006</w:t>
      </w:r>
      <w:r w:rsidR="00112CC9">
        <w:rPr>
          <w:rFonts w:ascii="宋体" w:hAnsi="宋体" w:hint="eastAsia"/>
          <w:u w:val="single"/>
          <w:lang w:eastAsia="zh-CN"/>
        </w:rPr>
        <w:t>7</w:t>
      </w:r>
      <w:r>
        <w:rPr>
          <w:rFonts w:ascii="宋体" w:hAnsi="宋体" w:hint="eastAsia"/>
          <w:u w:val="single"/>
          <w:lang w:eastAsia="zh-CN"/>
        </w:rPr>
        <w:t>）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</w:t>
      </w:r>
    </w:p>
    <w:p w14:paraId="65B8984D" w14:textId="7997DE4F" w:rsidR="001335A4" w:rsidRDefault="001335A4" w:rsidP="001335A4">
      <w:pPr>
        <w:pStyle w:val="aff7"/>
        <w:rPr>
          <w:rFonts w:ascii="宋体" w:hAnsi="宋体"/>
          <w:u w:val="single"/>
          <w:lang w:eastAsia="zh-CN"/>
        </w:rPr>
      </w:pPr>
      <w:r>
        <w:rPr>
          <w:rFonts w:hint="eastAsia"/>
          <w:lang w:eastAsia="zh-CN"/>
        </w:rPr>
        <w:t>组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员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 </w:t>
      </w:r>
      <w:r>
        <w:rPr>
          <w:rFonts w:hint="eastAsia"/>
          <w:lang w:eastAsia="zh-CN"/>
        </w:rPr>
        <w:t>二</w:t>
      </w:r>
      <w:r w:rsidRPr="00ED4D76">
        <w:rPr>
          <w:rFonts w:hint="eastAsia"/>
          <w:lang w:eastAsia="zh-CN"/>
        </w:rPr>
        <w:t>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 w:hint="eastAsia"/>
          <w:u w:val="single"/>
          <w:lang w:eastAsia="zh-CN"/>
        </w:rPr>
        <w:t xml:space="preserve">王 </w:t>
      </w:r>
      <w:r>
        <w:rPr>
          <w:rFonts w:ascii="宋体" w:hAnsi="宋体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>凌（1</w:t>
      </w:r>
      <w:r>
        <w:rPr>
          <w:rFonts w:ascii="宋体" w:hAnsi="宋体"/>
          <w:u w:val="single"/>
          <w:lang w:eastAsia="zh-CN"/>
        </w:rPr>
        <w:t>951504</w:t>
      </w:r>
      <w:r>
        <w:rPr>
          <w:rFonts w:ascii="宋体" w:hAnsi="宋体" w:hint="eastAsia"/>
          <w:u w:val="single"/>
          <w:lang w:eastAsia="zh-CN"/>
        </w:rPr>
        <w:t>）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</w:p>
    <w:p w14:paraId="7061C331" w14:textId="389EEA55" w:rsidR="00E97CD6" w:rsidRPr="00E97CD6" w:rsidRDefault="00E97CD6" w:rsidP="00E97CD6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1335A4">
        <w:rPr>
          <w:rFonts w:ascii="宋体" w:hAnsi="宋体"/>
          <w:u w:val="single"/>
          <w:lang w:eastAsia="zh-CN"/>
        </w:rPr>
        <w:t xml:space="preserve">   </w:t>
      </w:r>
      <w:r>
        <w:rPr>
          <w:rFonts w:ascii="宋体" w:hAnsi="宋体" w:hint="eastAsia"/>
          <w:u w:val="single"/>
          <w:lang w:eastAsia="zh-CN"/>
        </w:rPr>
        <w:t>王冬青</w:t>
      </w:r>
      <w:r w:rsidRPr="00ED4D76">
        <w:rPr>
          <w:rFonts w:ascii="宋体" w:hAnsi="宋体" w:hint="eastAsia"/>
          <w:u w:val="single"/>
          <w:lang w:eastAsia="zh-CN"/>
        </w:rPr>
        <w:t xml:space="preserve">        </w:t>
      </w:r>
      <w:r>
        <w:rPr>
          <w:rFonts w:ascii="宋体" w:hAnsi="宋体"/>
          <w:u w:val="single"/>
          <w:lang w:eastAsia="zh-CN"/>
        </w:rPr>
        <w:t xml:space="preserve"> </w:t>
      </w:r>
    </w:p>
    <w:p w14:paraId="4A23BE97" w14:textId="5EF01584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1335A4" w:rsidRPr="001335A4">
        <w:rPr>
          <w:rFonts w:ascii="宋体" w:hAnsi="宋体" w:hint="eastAsia"/>
          <w:u w:val="single"/>
          <w:lang w:eastAsia="zh-CN"/>
        </w:rPr>
        <w:t xml:space="preserve"> </w:t>
      </w:r>
      <w:r w:rsidR="001335A4">
        <w:rPr>
          <w:rFonts w:ascii="宋体" w:hAnsi="宋体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>软件学院 软件工程</w:t>
      </w:r>
      <w:r w:rsidR="001335A4">
        <w:rPr>
          <w:rFonts w:ascii="宋体" w:hAnsi="宋体" w:hint="eastAsia"/>
          <w:u w:val="single"/>
          <w:lang w:eastAsia="zh-CN"/>
        </w:rPr>
        <w:t xml:space="preserve"> </w:t>
      </w:r>
      <w:r w:rsidR="001335A4">
        <w:rPr>
          <w:rFonts w:ascii="宋体" w:hAnsi="宋体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</w:p>
    <w:p w14:paraId="58538F01" w14:textId="77777777" w:rsidR="00B138A1" w:rsidRPr="00ED4D76" w:rsidRDefault="00B138A1" w:rsidP="001D0743">
      <w:pPr>
        <w:rPr>
          <w:lang w:eastAsia="zh-CN"/>
        </w:rPr>
      </w:pPr>
    </w:p>
    <w:p w14:paraId="18A205A3" w14:textId="77777777" w:rsidR="006F1CF2" w:rsidRPr="00266661" w:rsidRDefault="006F1CF2" w:rsidP="001D0743">
      <w:pPr>
        <w:rPr>
          <w:lang w:eastAsia="zh-CN"/>
        </w:rPr>
      </w:pPr>
    </w:p>
    <w:p w14:paraId="1ABF03C0" w14:textId="77777777" w:rsidR="006F1CF2" w:rsidRPr="00ED4D76" w:rsidRDefault="006F1CF2" w:rsidP="001D0743">
      <w:pPr>
        <w:rPr>
          <w:lang w:eastAsia="zh-CN"/>
        </w:rPr>
      </w:pPr>
    </w:p>
    <w:p w14:paraId="2CFFA5C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6688AD7F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2474BCED" w14:textId="77777777" w:rsidR="00056E90" w:rsidRPr="00ED4D76" w:rsidRDefault="00056E90" w:rsidP="001D0743">
      <w:pPr>
        <w:rPr>
          <w:lang w:eastAsia="zh-CN"/>
        </w:rPr>
      </w:pPr>
    </w:p>
    <w:p w14:paraId="2D809722" w14:textId="77777777" w:rsidR="00E53577" w:rsidRPr="00ED4D76" w:rsidRDefault="00E53577" w:rsidP="001D0743">
      <w:pPr>
        <w:rPr>
          <w:lang w:eastAsia="zh-CN"/>
        </w:rPr>
      </w:pPr>
    </w:p>
    <w:p w14:paraId="685657C1" w14:textId="77777777" w:rsidR="00B138A1" w:rsidRPr="00ED4D76" w:rsidRDefault="00B138A1" w:rsidP="00E97CD6">
      <w:pPr>
        <w:ind w:firstLineChars="0" w:firstLine="0"/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53716A64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25AAD9CA" w14:textId="1E34E3C7" w:rsidR="000E7B3A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79411893" w:history="1">
        <w:r w:rsidR="000E7B3A" w:rsidRPr="00905FBF">
          <w:rPr>
            <w:rStyle w:val="aff1"/>
            <w:noProof/>
          </w:rPr>
          <w:t xml:space="preserve">1  </w:t>
        </w:r>
        <w:r w:rsidR="000E7B3A" w:rsidRPr="00905FBF">
          <w:rPr>
            <w:rStyle w:val="aff1"/>
            <w:noProof/>
          </w:rPr>
          <w:t>项目概述</w:t>
        </w:r>
        <w:r w:rsidR="000E7B3A">
          <w:rPr>
            <w:noProof/>
            <w:webHidden/>
          </w:rPr>
          <w:tab/>
        </w:r>
        <w:r w:rsidR="000E7B3A">
          <w:rPr>
            <w:noProof/>
            <w:webHidden/>
          </w:rPr>
          <w:fldChar w:fldCharType="begin"/>
        </w:r>
        <w:r w:rsidR="000E7B3A">
          <w:rPr>
            <w:noProof/>
            <w:webHidden/>
          </w:rPr>
          <w:instrText xml:space="preserve"> PAGEREF _Toc79411893 \h </w:instrText>
        </w:r>
        <w:r w:rsidR="000E7B3A">
          <w:rPr>
            <w:noProof/>
            <w:webHidden/>
          </w:rPr>
        </w:r>
        <w:r w:rsidR="000E7B3A">
          <w:rPr>
            <w:noProof/>
            <w:webHidden/>
          </w:rPr>
          <w:fldChar w:fldCharType="separate"/>
        </w:r>
        <w:r w:rsidR="000E7B3A">
          <w:rPr>
            <w:noProof/>
            <w:webHidden/>
          </w:rPr>
          <w:t>1</w:t>
        </w:r>
        <w:r w:rsidR="000E7B3A">
          <w:rPr>
            <w:noProof/>
            <w:webHidden/>
          </w:rPr>
          <w:fldChar w:fldCharType="end"/>
        </w:r>
      </w:hyperlink>
    </w:p>
    <w:p w14:paraId="2671E52A" w14:textId="55B3EB5E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894" w:history="1">
        <w:r w:rsidRPr="00905FBF">
          <w:rPr>
            <w:rStyle w:val="aff1"/>
            <w:noProof/>
          </w:rPr>
          <w:t xml:space="preserve">1.1 </w:t>
        </w:r>
        <w:r w:rsidRPr="00905FBF">
          <w:rPr>
            <w:rStyle w:val="aff1"/>
            <w:noProof/>
          </w:rPr>
          <w:t>项目简介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A713A5F" w14:textId="6826A6D9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895" w:history="1">
        <w:r w:rsidRPr="00905FBF">
          <w:rPr>
            <w:rStyle w:val="aff1"/>
            <w:noProof/>
          </w:rPr>
          <w:t xml:space="preserve">1.2 </w:t>
        </w:r>
        <w:r w:rsidRPr="00905FBF">
          <w:rPr>
            <w:rStyle w:val="aff1"/>
            <w:noProof/>
          </w:rPr>
          <w:t>项目配置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D93E9A" w14:textId="5FE94F3D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896" w:history="1">
        <w:r w:rsidRPr="00905FBF">
          <w:rPr>
            <w:rStyle w:val="aff1"/>
            <w:noProof/>
          </w:rPr>
          <w:t xml:space="preserve">1.3 </w:t>
        </w:r>
        <w:r w:rsidRPr="00905FBF">
          <w:rPr>
            <w:rStyle w:val="aff1"/>
            <w:noProof/>
          </w:rPr>
          <w:t>项目分工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438FF4" w14:textId="3975E2AA" w:rsidR="000E7B3A" w:rsidRDefault="000E7B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79411897" w:history="1">
        <w:r w:rsidRPr="00905FBF">
          <w:rPr>
            <w:rStyle w:val="aff1"/>
            <w:noProof/>
          </w:rPr>
          <w:t xml:space="preserve">2  </w:t>
        </w:r>
        <w:r w:rsidRPr="00905FBF">
          <w:rPr>
            <w:rStyle w:val="aff1"/>
            <w:noProof/>
          </w:rPr>
          <w:t>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3F68711" w14:textId="6C9F0EAE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898" w:history="1">
        <w:r w:rsidRPr="00905FBF">
          <w:rPr>
            <w:rStyle w:val="aff1"/>
            <w:noProof/>
          </w:rPr>
          <w:t xml:space="preserve">2.1 </w:t>
        </w:r>
        <w:r w:rsidRPr="00905FBF">
          <w:rPr>
            <w:rStyle w:val="aff1"/>
            <w:noProof/>
          </w:rPr>
          <w:t>界面初始化动画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A861BB" w14:textId="6D9216AA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899" w:history="1">
        <w:r w:rsidRPr="00905FBF">
          <w:rPr>
            <w:rStyle w:val="aff1"/>
            <w:noProof/>
          </w:rPr>
          <w:t xml:space="preserve">2.2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控制台命令行系统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DBA1282" w14:textId="7A3288C3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0" w:history="1">
        <w:r w:rsidRPr="00905FBF">
          <w:rPr>
            <w:rStyle w:val="aff1"/>
            <w:noProof/>
          </w:rPr>
          <w:t xml:space="preserve">2.3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进程管理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64DB51" w14:textId="76EA0990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1" w:history="1">
        <w:r w:rsidRPr="00905FBF">
          <w:rPr>
            <w:rStyle w:val="aff1"/>
            <w:noProof/>
          </w:rPr>
          <w:t xml:space="preserve">2.4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文件管理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63EA750" w14:textId="7619EE2E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2" w:history="1">
        <w:r w:rsidRPr="00905FBF">
          <w:rPr>
            <w:rStyle w:val="aff1"/>
            <w:noProof/>
          </w:rPr>
          <w:t xml:space="preserve">2.5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5CA58FB0" w14:textId="54D54607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3" w:history="1">
        <w:r w:rsidRPr="00905FBF">
          <w:rPr>
            <w:rStyle w:val="aff1"/>
            <w:noProof/>
          </w:rPr>
          <w:t xml:space="preserve">2.6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计算器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68634DE" w14:textId="4D19FAFC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4" w:history="1">
        <w:r w:rsidRPr="00905FBF">
          <w:rPr>
            <w:rStyle w:val="aff1"/>
            <w:noProof/>
          </w:rPr>
          <w:t xml:space="preserve">2.7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——2048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75A711FF" w14:textId="3BF7E3D2" w:rsidR="000E7B3A" w:rsidRDefault="000E7B3A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79411905" w:history="1">
        <w:r w:rsidRPr="00905FBF">
          <w:rPr>
            <w:rStyle w:val="aff1"/>
            <w:noProof/>
          </w:rPr>
          <w:t xml:space="preserve">3  </w:t>
        </w:r>
        <w:r w:rsidRPr="00905FBF">
          <w:rPr>
            <w:rStyle w:val="aff1"/>
            <w:noProof/>
          </w:rPr>
          <w:t>功能实现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56A4C50" w14:textId="015C6203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6" w:history="1">
        <w:r w:rsidRPr="00905FBF">
          <w:rPr>
            <w:rStyle w:val="aff1"/>
            <w:noProof/>
          </w:rPr>
          <w:t xml:space="preserve">3.1 </w:t>
        </w:r>
        <w:r w:rsidRPr="00905FBF">
          <w:rPr>
            <w:rStyle w:val="aff1"/>
            <w:noProof/>
          </w:rPr>
          <w:t>界面初始化动画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9FE6975" w14:textId="46AF8981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7" w:history="1">
        <w:r w:rsidRPr="00905FBF">
          <w:rPr>
            <w:rStyle w:val="aff1"/>
            <w:noProof/>
          </w:rPr>
          <w:t xml:space="preserve">3.2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控制台命令行系统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3020A9E3" w14:textId="0B33F71C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8" w:history="1">
        <w:r w:rsidRPr="00905FBF">
          <w:rPr>
            <w:rStyle w:val="aff1"/>
            <w:noProof/>
          </w:rPr>
          <w:t xml:space="preserve">3.3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进程管理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0223105" w14:textId="65746635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09" w:history="1">
        <w:r w:rsidRPr="00905FBF">
          <w:rPr>
            <w:rStyle w:val="aff1"/>
            <w:noProof/>
          </w:rPr>
          <w:t xml:space="preserve">3.4 </w:t>
        </w:r>
        <w:r w:rsidRPr="00905FBF">
          <w:rPr>
            <w:rStyle w:val="aff1"/>
            <w:noProof/>
          </w:rPr>
          <w:t>系统级应用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文件管理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ABF7890" w14:textId="3AAB914B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10" w:history="1">
        <w:r w:rsidRPr="00905FBF">
          <w:rPr>
            <w:rStyle w:val="aff1"/>
            <w:noProof/>
          </w:rPr>
          <w:t xml:space="preserve">3.5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日历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E810DF2" w14:textId="71975F2B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11" w:history="1">
        <w:r w:rsidRPr="00905FBF">
          <w:rPr>
            <w:rStyle w:val="aff1"/>
            <w:noProof/>
          </w:rPr>
          <w:t xml:space="preserve">3.6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</w:t>
        </w:r>
        <w:r w:rsidRPr="00905FBF">
          <w:rPr>
            <w:rStyle w:val="aff1"/>
            <w:noProof/>
          </w:rPr>
          <w:t>计算器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4800CA64" w14:textId="23DA0D07" w:rsidR="000E7B3A" w:rsidRDefault="000E7B3A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79411912" w:history="1">
        <w:r w:rsidRPr="00905FBF">
          <w:rPr>
            <w:rStyle w:val="aff1"/>
            <w:noProof/>
          </w:rPr>
          <w:t xml:space="preserve">3.7 </w:t>
        </w:r>
        <w:r w:rsidRPr="00905FBF">
          <w:rPr>
            <w:rStyle w:val="aff1"/>
            <w:noProof/>
          </w:rPr>
          <w:t>用户级应用</w:t>
        </w:r>
        <w:r w:rsidRPr="00905FBF">
          <w:rPr>
            <w:rStyle w:val="aff1"/>
            <w:noProof/>
          </w:rPr>
          <w:t>——2048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_Toc79411912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4F0B1FEA" w14:textId="29AB24AD" w:rsidR="00575676" w:rsidRPr="00ED4D76" w:rsidRDefault="00572339" w:rsidP="001D0743">
      <w:pPr>
        <w:pStyle w:val="TOC1"/>
      </w:pPr>
      <w:r w:rsidRPr="00ED4D76">
        <w:fldChar w:fldCharType="end"/>
      </w:r>
    </w:p>
    <w:p w14:paraId="78D4329A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  <w:bookmarkStart w:id="0" w:name="_GoBack"/>
      <w:bookmarkEnd w:id="0"/>
    </w:p>
    <w:p w14:paraId="26A5753F" w14:textId="217D4714" w:rsidR="00262274" w:rsidRPr="00C119C2" w:rsidRDefault="00111A31" w:rsidP="00266661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79411893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266661">
        <w:rPr>
          <w:rFonts w:hint="eastAsia"/>
          <w:lang w:eastAsia="zh-CN"/>
        </w:rPr>
        <w:t>项目</w:t>
      </w:r>
      <w:r w:rsidR="001335A4">
        <w:rPr>
          <w:rFonts w:hint="eastAsia"/>
          <w:lang w:eastAsia="zh-CN"/>
        </w:rPr>
        <w:t>概述</w:t>
      </w:r>
      <w:bookmarkEnd w:id="3"/>
    </w:p>
    <w:p w14:paraId="5D7D93D2" w14:textId="54DEFEAB" w:rsidR="001335A4" w:rsidRDefault="001335A4" w:rsidP="001335A4">
      <w:pPr>
        <w:pStyle w:val="2"/>
        <w:spacing w:before="120"/>
      </w:pPr>
      <w:bookmarkStart w:id="4" w:name="_Toc484542869"/>
      <w:bookmarkStart w:id="5" w:name="_Toc79411894"/>
      <w:r>
        <w:t>1</w:t>
      </w:r>
      <w:r>
        <w:rPr>
          <w:rFonts w:hint="eastAsia"/>
        </w:rPr>
        <w:t xml:space="preserve">.1 </w:t>
      </w:r>
      <w:r>
        <w:rPr>
          <w:rFonts w:hint="eastAsia"/>
        </w:rPr>
        <w:t>项目简介</w:t>
      </w:r>
      <w:bookmarkEnd w:id="5"/>
    </w:p>
    <w:p w14:paraId="3B528346" w14:textId="65E695CD" w:rsidR="007470F8" w:rsidRDefault="00FE3899" w:rsidP="00FE3899">
      <w:pPr>
        <w:rPr>
          <w:rFonts w:ascii="宋体" w:hAnsi="宋体" w:cs="宋体"/>
          <w:lang w:eastAsia="zh-CN"/>
        </w:rPr>
      </w:pPr>
      <w:r>
        <w:rPr>
          <w:rFonts w:ascii="宋体" w:hAnsi="宋体" w:cs="宋体" w:hint="eastAsia"/>
          <w:lang w:eastAsia="zh-CN"/>
        </w:rPr>
        <w:t>团队</w:t>
      </w:r>
      <w:r w:rsidR="001335A4">
        <w:rPr>
          <w:rFonts w:ascii="宋体" w:hAnsi="宋体" w:cs="宋体" w:hint="eastAsia"/>
          <w:lang w:eastAsia="zh-CN"/>
        </w:rPr>
        <w:t>以</w:t>
      </w:r>
      <w:r w:rsidR="001335A4">
        <w:rPr>
          <w:lang w:eastAsia="zh-CN"/>
        </w:rPr>
        <w:t xml:space="preserve"> Orang</w:t>
      </w:r>
      <w:r>
        <w:rPr>
          <w:rFonts w:hint="eastAsia"/>
          <w:lang w:eastAsia="zh-CN"/>
        </w:rPr>
        <w:t>e</w:t>
      </w:r>
      <w:proofErr w:type="gramStart"/>
      <w:r>
        <w:rPr>
          <w:lang w:eastAsia="zh-CN"/>
        </w:rPr>
        <w:t>’</w:t>
      </w:r>
      <w:proofErr w:type="gramEnd"/>
      <w:r w:rsidR="001335A4">
        <w:rPr>
          <w:lang w:eastAsia="zh-CN"/>
        </w:rPr>
        <w:t>s</w:t>
      </w:r>
      <w:r w:rsidR="001335A4">
        <w:rPr>
          <w:rFonts w:hint="eastAsia"/>
          <w:lang w:eastAsia="zh-CN"/>
        </w:rPr>
        <w:t>操作系统作为基本框架，</w:t>
      </w:r>
      <w:r>
        <w:rPr>
          <w:rFonts w:hint="eastAsia"/>
          <w:lang w:eastAsia="zh-CN"/>
        </w:rPr>
        <w:t>对源码进行阅读分析后形成本项目。本项目包括</w:t>
      </w:r>
      <w:r w:rsidR="001335A4" w:rsidRPr="00FF34D3">
        <w:rPr>
          <w:lang w:eastAsia="zh-CN"/>
        </w:rPr>
        <w:t>3</w:t>
      </w:r>
      <w:r w:rsidR="001335A4">
        <w:rPr>
          <w:rFonts w:hint="eastAsia"/>
          <w:lang w:eastAsia="zh-CN"/>
        </w:rPr>
        <w:t>个系统级应</w:t>
      </w:r>
      <w:r w:rsidR="001335A4">
        <w:rPr>
          <w:rFonts w:ascii="宋体" w:hAnsi="宋体" w:cs="宋体" w:hint="eastAsia"/>
          <w:lang w:eastAsia="zh-CN"/>
        </w:rPr>
        <w:t>用</w:t>
      </w:r>
      <w:r>
        <w:rPr>
          <w:rFonts w:ascii="宋体" w:hAnsi="宋体" w:cs="宋体" w:hint="eastAsia"/>
          <w:lang w:eastAsia="zh-CN"/>
        </w:rPr>
        <w:t>：</w:t>
      </w:r>
      <w:r w:rsidR="001335A4">
        <w:rPr>
          <w:rFonts w:hint="eastAsia"/>
          <w:lang w:eastAsia="zh-CN"/>
        </w:rPr>
        <w:t>控制台</w:t>
      </w:r>
      <w:r>
        <w:rPr>
          <w:rFonts w:hint="eastAsia"/>
          <w:lang w:eastAsia="zh-CN"/>
        </w:rPr>
        <w:t>命令行系统</w:t>
      </w:r>
      <w:r w:rsidR="001335A4">
        <w:rPr>
          <w:rFonts w:hint="eastAsia"/>
          <w:lang w:eastAsia="zh-CN"/>
        </w:rPr>
        <w:t>、进程管理</w:t>
      </w:r>
      <w:r w:rsidR="001335A4">
        <w:rPr>
          <w:rFonts w:ascii="宋体" w:hAnsi="宋体" w:cs="宋体" w:hint="eastAsia"/>
          <w:lang w:eastAsia="zh-CN"/>
        </w:rPr>
        <w:t>和文件管理</w:t>
      </w:r>
      <w:r>
        <w:rPr>
          <w:rFonts w:ascii="宋体" w:hAnsi="宋体" w:cs="宋体" w:hint="eastAsia"/>
          <w:lang w:eastAsia="zh-CN"/>
        </w:rPr>
        <w:t>，</w:t>
      </w:r>
      <w:r w:rsidRPr="00FF34D3">
        <w:rPr>
          <w:rFonts w:hint="eastAsia"/>
          <w:lang w:eastAsia="zh-CN"/>
        </w:rPr>
        <w:t>3</w:t>
      </w:r>
      <w:r w:rsidR="001335A4">
        <w:rPr>
          <w:rFonts w:hint="eastAsia"/>
          <w:lang w:eastAsia="zh-CN"/>
        </w:rPr>
        <w:t>个</w:t>
      </w:r>
      <w:r w:rsidR="001335A4">
        <w:rPr>
          <w:rFonts w:ascii="宋体" w:hAnsi="宋体" w:cs="宋体" w:hint="eastAsia"/>
          <w:lang w:eastAsia="zh-CN"/>
        </w:rPr>
        <w:t>用户级应用</w:t>
      </w:r>
      <w:r>
        <w:rPr>
          <w:rFonts w:ascii="宋体" w:hAnsi="宋体" w:cs="宋体" w:hint="eastAsia"/>
          <w:lang w:eastAsia="zh-CN"/>
        </w:rPr>
        <w:t>：</w:t>
      </w:r>
      <w:r w:rsidR="001335A4">
        <w:rPr>
          <w:rFonts w:ascii="宋体" w:hAnsi="宋体" w:cs="宋体" w:hint="eastAsia"/>
          <w:lang w:eastAsia="zh-CN"/>
        </w:rPr>
        <w:t>计算器，日历和</w:t>
      </w:r>
      <w:r w:rsidR="00557619" w:rsidRPr="00557619">
        <w:rPr>
          <w:rFonts w:ascii="宋体" w:hAnsi="宋体" w:cs="宋体" w:hint="eastAsia"/>
          <w:lang w:eastAsia="zh-CN"/>
        </w:rPr>
        <w:t>2</w:t>
      </w:r>
      <w:r w:rsidR="00557619" w:rsidRPr="00557619">
        <w:rPr>
          <w:rFonts w:ascii="宋体" w:hAnsi="宋体" w:cs="宋体"/>
          <w:lang w:eastAsia="zh-CN"/>
        </w:rPr>
        <w:t>048</w:t>
      </w:r>
      <w:r>
        <w:rPr>
          <w:rFonts w:ascii="宋体" w:hAnsi="宋体" w:cs="宋体" w:hint="eastAsia"/>
          <w:lang w:eastAsia="zh-CN"/>
        </w:rPr>
        <w:t>游戏，每个</w:t>
      </w:r>
      <w:r w:rsidR="006C4D35">
        <w:rPr>
          <w:rFonts w:ascii="宋体" w:hAnsi="宋体" w:cs="宋体" w:hint="eastAsia"/>
          <w:lang w:eastAsia="zh-CN"/>
        </w:rPr>
        <w:t>应用</w:t>
      </w:r>
      <w:r>
        <w:rPr>
          <w:rFonts w:ascii="宋体" w:hAnsi="宋体" w:cs="宋体" w:hint="eastAsia"/>
          <w:lang w:eastAsia="zh-CN"/>
        </w:rPr>
        <w:t>之下都包含一个或多个实用性较强的功能。此</w:t>
      </w:r>
      <w:r w:rsidR="007470F8">
        <w:rPr>
          <w:rFonts w:ascii="宋体" w:hAnsi="宋体" w:cs="宋体" w:hint="eastAsia"/>
          <w:lang w:eastAsia="zh-CN"/>
        </w:rPr>
        <w:t>外本项目还包括了几个基本系统函数，如界面初始化动画和清屏等。</w:t>
      </w:r>
    </w:p>
    <w:p w14:paraId="5C8D4996" w14:textId="6B191256" w:rsidR="001335A4" w:rsidRDefault="007470F8" w:rsidP="007470F8">
      <w:pPr>
        <w:rPr>
          <w:lang w:eastAsia="zh-CN"/>
        </w:rPr>
      </w:pPr>
      <w:r>
        <w:rPr>
          <w:rFonts w:ascii="宋体" w:hAnsi="宋体" w:cs="宋体" w:hint="eastAsia"/>
          <w:lang w:eastAsia="zh-CN"/>
        </w:rPr>
        <w:t>用户可以通过在控制台命令行系统中输入命令，使系统</w:t>
      </w:r>
      <w:r w:rsidR="001335A4">
        <w:rPr>
          <w:rFonts w:ascii="宋体" w:hAnsi="宋体" w:cs="宋体" w:hint="eastAsia"/>
          <w:lang w:eastAsia="zh-CN"/>
        </w:rPr>
        <w:t>将根据输</w:t>
      </w:r>
      <w:r w:rsidR="00FE3899">
        <w:rPr>
          <w:rFonts w:ascii="宋体" w:hAnsi="宋体" w:cs="宋体" w:hint="eastAsia"/>
          <w:lang w:eastAsia="zh-CN"/>
        </w:rPr>
        <w:t>入</w:t>
      </w:r>
      <w:r w:rsidR="001335A4">
        <w:rPr>
          <w:rFonts w:ascii="宋体" w:hAnsi="宋体" w:cs="宋体" w:hint="eastAsia"/>
          <w:lang w:eastAsia="zh-CN"/>
        </w:rPr>
        <w:t>的命令</w:t>
      </w:r>
      <w:r w:rsidR="00FE3899">
        <w:rPr>
          <w:rFonts w:ascii="宋体" w:hAnsi="宋体" w:cs="宋体" w:hint="eastAsia"/>
          <w:lang w:eastAsia="zh-CN"/>
        </w:rPr>
        <w:t>进行</w:t>
      </w:r>
      <w:r w:rsidR="001335A4">
        <w:rPr>
          <w:rFonts w:ascii="宋体" w:hAnsi="宋体" w:cs="宋体" w:hint="eastAsia"/>
          <w:lang w:eastAsia="zh-CN"/>
        </w:rPr>
        <w:t>不同的操作。</w:t>
      </w:r>
    </w:p>
    <w:p w14:paraId="334CD4FD" w14:textId="503B8CFF" w:rsidR="001335A4" w:rsidRDefault="001335A4" w:rsidP="001335A4">
      <w:pPr>
        <w:pStyle w:val="2"/>
        <w:spacing w:before="120"/>
      </w:pPr>
      <w:bookmarkStart w:id="6" w:name="_Toc79411895"/>
      <w:r>
        <w:t>1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项目配置</w:t>
      </w:r>
      <w:bookmarkEnd w:id="6"/>
    </w:p>
    <w:p w14:paraId="2593AB0E" w14:textId="556295D1" w:rsidR="001335A4" w:rsidRDefault="007470F8" w:rsidP="001335A4">
      <w:pPr>
        <w:rPr>
          <w:lang w:eastAsia="zh-CN"/>
        </w:rPr>
      </w:pPr>
      <w:r>
        <w:rPr>
          <w:rFonts w:hint="eastAsia"/>
          <w:lang w:eastAsia="zh-CN"/>
        </w:rPr>
        <w:t>编写语言：汇编语言，</w:t>
      </w:r>
      <w:r>
        <w:rPr>
          <w:rFonts w:hint="eastAsia"/>
          <w:lang w:eastAsia="zh-CN"/>
        </w:rPr>
        <w:t>C</w:t>
      </w:r>
      <w:r>
        <w:rPr>
          <w:rFonts w:hint="eastAsia"/>
          <w:lang w:eastAsia="zh-CN"/>
        </w:rPr>
        <w:t>语言</w:t>
      </w:r>
    </w:p>
    <w:p w14:paraId="421A5768" w14:textId="0A797363" w:rsidR="007470F8" w:rsidRDefault="007470F8" w:rsidP="001335A4">
      <w:pPr>
        <w:rPr>
          <w:lang w:eastAsia="zh-CN"/>
        </w:rPr>
      </w:pPr>
      <w:r>
        <w:rPr>
          <w:rFonts w:hint="eastAsia"/>
          <w:lang w:eastAsia="zh-CN"/>
        </w:rPr>
        <w:t>开发环境：</w:t>
      </w:r>
      <w:r>
        <w:rPr>
          <w:rFonts w:hint="eastAsia"/>
          <w:lang w:eastAsia="zh-CN"/>
        </w:rPr>
        <w:t>Linux</w:t>
      </w:r>
      <w:r>
        <w:rPr>
          <w:rFonts w:hint="eastAsia"/>
          <w:lang w:eastAsia="zh-CN"/>
        </w:rPr>
        <w:t>系统下的</w:t>
      </w:r>
      <w:proofErr w:type="spellStart"/>
      <w:r>
        <w:rPr>
          <w:rFonts w:hint="eastAsia"/>
          <w:lang w:eastAsia="zh-CN"/>
        </w:rPr>
        <w:t>Bochs</w:t>
      </w:r>
      <w:proofErr w:type="spellEnd"/>
      <w:r>
        <w:rPr>
          <w:rFonts w:hint="eastAsia"/>
          <w:lang w:eastAsia="zh-CN"/>
        </w:rPr>
        <w:t>虚拟机（版本</w:t>
      </w:r>
      <w:r>
        <w:rPr>
          <w:rFonts w:hint="eastAsia"/>
          <w:lang w:eastAsia="zh-CN"/>
        </w:rPr>
        <w:t>2</w:t>
      </w:r>
      <w:r>
        <w:rPr>
          <w:lang w:eastAsia="zh-CN"/>
        </w:rPr>
        <w:t>.6.9</w:t>
      </w:r>
      <w:r>
        <w:rPr>
          <w:rFonts w:hint="eastAsia"/>
          <w:lang w:eastAsia="zh-CN"/>
        </w:rPr>
        <w:t>）</w:t>
      </w:r>
    </w:p>
    <w:p w14:paraId="704C53E2" w14:textId="55F52E0C" w:rsidR="007470F8" w:rsidRPr="007470F8" w:rsidRDefault="007470F8" w:rsidP="001335A4">
      <w:pPr>
        <w:rPr>
          <w:lang w:eastAsia="zh-CN"/>
        </w:rPr>
      </w:pPr>
      <w:r>
        <w:rPr>
          <w:rFonts w:hint="eastAsia"/>
          <w:lang w:eastAsia="zh-CN"/>
        </w:rPr>
        <w:t>运行环境：</w:t>
      </w:r>
      <w:r>
        <w:rPr>
          <w:rFonts w:hint="eastAsia"/>
          <w:lang w:eastAsia="zh-CN"/>
        </w:rPr>
        <w:t>Windows</w:t>
      </w:r>
      <w:r>
        <w:rPr>
          <w:rFonts w:hint="eastAsia"/>
          <w:lang w:eastAsia="zh-CN"/>
        </w:rPr>
        <w:t>系统下的</w:t>
      </w:r>
      <w:r>
        <w:rPr>
          <w:rFonts w:hint="eastAsia"/>
          <w:lang w:eastAsia="zh-CN"/>
        </w:rPr>
        <w:t>V</w:t>
      </w:r>
      <w:r>
        <w:rPr>
          <w:lang w:eastAsia="zh-CN"/>
        </w:rPr>
        <w:t>MW</w:t>
      </w:r>
      <w:r>
        <w:rPr>
          <w:rFonts w:hint="eastAsia"/>
          <w:lang w:eastAsia="zh-CN"/>
        </w:rPr>
        <w:t>are</w:t>
      </w:r>
      <w:r>
        <w:rPr>
          <w:lang w:eastAsia="zh-CN"/>
        </w:rPr>
        <w:t xml:space="preserve"> W</w:t>
      </w:r>
      <w:r>
        <w:rPr>
          <w:rFonts w:hint="eastAsia"/>
          <w:lang w:eastAsia="zh-CN"/>
        </w:rPr>
        <w:t>orkstation</w:t>
      </w:r>
      <w:r>
        <w:rPr>
          <w:lang w:eastAsia="zh-CN"/>
        </w:rPr>
        <w:t xml:space="preserve"> P</w:t>
      </w:r>
      <w:r>
        <w:rPr>
          <w:rFonts w:hint="eastAsia"/>
          <w:lang w:eastAsia="zh-CN"/>
        </w:rPr>
        <w:t>ro</w:t>
      </w:r>
      <w:r>
        <w:rPr>
          <w:rFonts w:hint="eastAsia"/>
          <w:lang w:eastAsia="zh-CN"/>
        </w:rPr>
        <w:t>（版本</w:t>
      </w:r>
      <w:r>
        <w:rPr>
          <w:rFonts w:hint="eastAsia"/>
          <w:lang w:eastAsia="zh-CN"/>
        </w:rPr>
        <w:t>1</w:t>
      </w:r>
      <w:r>
        <w:rPr>
          <w:lang w:eastAsia="zh-CN"/>
        </w:rPr>
        <w:t>6.0</w:t>
      </w:r>
      <w:r>
        <w:rPr>
          <w:rFonts w:hint="eastAsia"/>
          <w:lang w:eastAsia="zh-CN"/>
        </w:rPr>
        <w:t>）</w:t>
      </w:r>
    </w:p>
    <w:p w14:paraId="270A6167" w14:textId="3BB36183" w:rsidR="001335A4" w:rsidRDefault="001335A4" w:rsidP="001335A4">
      <w:pPr>
        <w:pStyle w:val="2"/>
        <w:spacing w:before="120"/>
      </w:pPr>
      <w:bookmarkStart w:id="7" w:name="_Toc79411896"/>
      <w:r>
        <w:t>1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项目分工</w:t>
      </w:r>
      <w:bookmarkEnd w:id="7"/>
    </w:p>
    <w:p w14:paraId="62DAC625" w14:textId="2EFDF402" w:rsidR="00266661" w:rsidRDefault="007470F8" w:rsidP="001335A4">
      <w:pPr>
        <w:rPr>
          <w:lang w:eastAsia="zh-CN"/>
        </w:rPr>
      </w:pPr>
      <w:r>
        <w:rPr>
          <w:rFonts w:hint="eastAsia"/>
          <w:lang w:eastAsia="zh-CN"/>
        </w:rPr>
        <w:t>黄开宇：</w:t>
      </w:r>
      <w:r w:rsidR="00276555">
        <w:rPr>
          <w:rFonts w:hint="eastAsia"/>
          <w:lang w:eastAsia="zh-CN"/>
        </w:rPr>
        <w:t>界面初始化动画、</w:t>
      </w:r>
      <w:r>
        <w:rPr>
          <w:rFonts w:hint="eastAsia"/>
          <w:lang w:eastAsia="zh-CN"/>
        </w:rPr>
        <w:t>控制台命令行系统、日历</w:t>
      </w:r>
    </w:p>
    <w:p w14:paraId="1CA99BAB" w14:textId="2C782780" w:rsidR="007470F8" w:rsidRDefault="007470F8" w:rsidP="007470F8">
      <w:pPr>
        <w:rPr>
          <w:lang w:eastAsia="zh-CN"/>
        </w:rPr>
      </w:pPr>
      <w:r>
        <w:rPr>
          <w:rFonts w:hint="eastAsia"/>
          <w:lang w:eastAsia="zh-CN"/>
        </w:rPr>
        <w:t>娄天宇：框架搭建、进程管理、</w:t>
      </w:r>
      <w:r w:rsidR="00557619">
        <w:rPr>
          <w:rFonts w:hint="eastAsia"/>
          <w:lang w:eastAsia="zh-CN"/>
        </w:rPr>
        <w:t>计算器</w:t>
      </w:r>
    </w:p>
    <w:p w14:paraId="6EC44AC7" w14:textId="2A40D505" w:rsidR="007470F8" w:rsidRPr="007470F8" w:rsidRDefault="007470F8" w:rsidP="007470F8">
      <w:pPr>
        <w:rPr>
          <w:lang w:eastAsia="zh-CN"/>
        </w:rPr>
      </w:pPr>
      <w:r>
        <w:rPr>
          <w:rFonts w:hint="eastAsia"/>
          <w:lang w:eastAsia="zh-CN"/>
        </w:rPr>
        <w:t>王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凌：文件管理、</w:t>
      </w:r>
      <w:r w:rsidR="00557619">
        <w:rPr>
          <w:rFonts w:hint="eastAsia"/>
          <w:lang w:eastAsia="zh-CN"/>
        </w:rPr>
        <w:t>2</w:t>
      </w:r>
      <w:r w:rsidR="00557619">
        <w:rPr>
          <w:lang w:eastAsia="zh-CN"/>
        </w:rPr>
        <w:t>048</w:t>
      </w:r>
    </w:p>
    <w:p w14:paraId="51CCA6CC" w14:textId="45CBA7FE" w:rsidR="001335A4" w:rsidRPr="001335A4" w:rsidRDefault="001335A4" w:rsidP="007470F8">
      <w:pPr>
        <w:ind w:firstLineChars="171" w:firstLine="479"/>
        <w:rPr>
          <w:rFonts w:eastAsia="黑体"/>
          <w:iCs/>
          <w:sz w:val="28"/>
          <w:szCs w:val="28"/>
          <w:lang w:eastAsia="zh-CN"/>
        </w:rPr>
      </w:pPr>
    </w:p>
    <w:bookmarkEnd w:id="4"/>
    <w:p w14:paraId="103976D8" w14:textId="300C1D25" w:rsidR="00266661" w:rsidRDefault="00266661" w:rsidP="00266661">
      <w:pPr>
        <w:rPr>
          <w:lang w:eastAsia="zh-CN"/>
        </w:rPr>
      </w:pPr>
    </w:p>
    <w:p w14:paraId="273FDD2C" w14:textId="58149F06" w:rsidR="00967D49" w:rsidRDefault="00967D49" w:rsidP="00266661">
      <w:pPr>
        <w:rPr>
          <w:lang w:eastAsia="zh-CN"/>
        </w:rPr>
      </w:pPr>
    </w:p>
    <w:p w14:paraId="2A25924E" w14:textId="77777777" w:rsidR="00967D49" w:rsidRDefault="00967D49" w:rsidP="00266661">
      <w:pPr>
        <w:rPr>
          <w:rFonts w:hint="eastAsia"/>
          <w:lang w:eastAsia="zh-CN"/>
        </w:rPr>
      </w:pPr>
    </w:p>
    <w:p w14:paraId="14926AE2" w14:textId="43608876" w:rsidR="007470F8" w:rsidRDefault="007470F8" w:rsidP="00266661">
      <w:pPr>
        <w:rPr>
          <w:lang w:eastAsia="zh-CN"/>
        </w:rPr>
      </w:pPr>
    </w:p>
    <w:p w14:paraId="1C4E47C9" w14:textId="02249ED9" w:rsidR="007470F8" w:rsidRDefault="007470F8" w:rsidP="00266661">
      <w:pPr>
        <w:rPr>
          <w:lang w:eastAsia="zh-CN"/>
        </w:rPr>
      </w:pPr>
    </w:p>
    <w:p w14:paraId="51EEA07B" w14:textId="77777777" w:rsidR="007470F8" w:rsidRDefault="007470F8" w:rsidP="00266661">
      <w:pPr>
        <w:rPr>
          <w:lang w:eastAsia="zh-CN"/>
        </w:rPr>
      </w:pPr>
    </w:p>
    <w:p w14:paraId="547FC003" w14:textId="77777777" w:rsidR="007470F8" w:rsidRDefault="007470F8" w:rsidP="00266661">
      <w:pPr>
        <w:rPr>
          <w:lang w:eastAsia="zh-CN"/>
        </w:rPr>
      </w:pPr>
    </w:p>
    <w:p w14:paraId="498BDF2E" w14:textId="7ACA1E3C" w:rsidR="00266661" w:rsidRPr="00C119C2" w:rsidRDefault="007470F8" w:rsidP="00266661">
      <w:pPr>
        <w:pStyle w:val="1"/>
        <w:spacing w:after="240"/>
        <w:rPr>
          <w:lang w:eastAsia="zh-CN"/>
        </w:rPr>
      </w:pPr>
      <w:bookmarkStart w:id="8" w:name="_Toc79411897"/>
      <w:r>
        <w:rPr>
          <w:lang w:eastAsia="zh-CN"/>
        </w:rPr>
        <w:lastRenderedPageBreak/>
        <w:t>2</w:t>
      </w:r>
      <w:r w:rsidR="00266661" w:rsidRPr="00ED4D76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操作说明</w:t>
      </w:r>
      <w:bookmarkEnd w:id="8"/>
    </w:p>
    <w:p w14:paraId="15FDBF4E" w14:textId="090DE03E" w:rsidR="00266661" w:rsidRDefault="007470F8" w:rsidP="00266661">
      <w:pPr>
        <w:pStyle w:val="2"/>
        <w:spacing w:before="120"/>
      </w:pPr>
      <w:bookmarkStart w:id="9" w:name="_Toc79411898"/>
      <w:r>
        <w:t>2</w:t>
      </w:r>
      <w:r w:rsidR="00266661">
        <w:rPr>
          <w:rFonts w:hint="eastAsia"/>
        </w:rPr>
        <w:t xml:space="preserve">.1 </w:t>
      </w:r>
      <w:r>
        <w:rPr>
          <w:rFonts w:hint="eastAsia"/>
        </w:rPr>
        <w:t>界面初始化动画</w:t>
      </w:r>
      <w:bookmarkEnd w:id="9"/>
    </w:p>
    <w:p w14:paraId="16CF9204" w14:textId="53D791BC" w:rsidR="00276555" w:rsidRDefault="00276555" w:rsidP="008E5BCF">
      <w:pPr>
        <w:rPr>
          <w:lang w:eastAsia="zh-CN"/>
        </w:rPr>
      </w:pPr>
      <w:r>
        <w:rPr>
          <w:rFonts w:hint="eastAsia"/>
          <w:lang w:eastAsia="zh-CN"/>
        </w:rPr>
        <w:t>界面初始化</w:t>
      </w:r>
      <w:proofErr w:type="gramStart"/>
      <w:r>
        <w:rPr>
          <w:rFonts w:hint="eastAsia"/>
          <w:lang w:eastAsia="zh-CN"/>
        </w:rPr>
        <w:t>是逐帧动画</w:t>
      </w:r>
      <w:proofErr w:type="gramEnd"/>
      <w:r>
        <w:rPr>
          <w:rFonts w:hint="eastAsia"/>
          <w:lang w:eastAsia="zh-CN"/>
        </w:rPr>
        <w:t>，共六帧。</w:t>
      </w:r>
      <w:r w:rsidR="008E5BCF">
        <w:rPr>
          <w:rFonts w:hint="eastAsia"/>
          <w:lang w:eastAsia="zh-CN"/>
        </w:rPr>
        <w:t>之后进入加载界面。加载后接入控制台命令行系统。</w:t>
      </w:r>
    </w:p>
    <w:p w14:paraId="439DC545" w14:textId="159A619F" w:rsidR="00266661" w:rsidRDefault="007470F8" w:rsidP="00266661">
      <w:pPr>
        <w:pStyle w:val="2"/>
        <w:spacing w:before="120"/>
      </w:pPr>
      <w:bookmarkStart w:id="10" w:name="_Toc79411899"/>
      <w:r>
        <w:t>2</w:t>
      </w:r>
      <w:r w:rsidR="00266661">
        <w:rPr>
          <w:rFonts w:hint="eastAsia"/>
        </w:rPr>
        <w:t>.</w:t>
      </w:r>
      <w:r w:rsidR="00266661">
        <w:t>2</w:t>
      </w:r>
      <w:r w:rsidR="00266661">
        <w:rPr>
          <w:rFonts w:hint="eastAsia"/>
        </w:rPr>
        <w:t xml:space="preserve"> </w:t>
      </w:r>
      <w:r w:rsidR="00A46AB0">
        <w:rPr>
          <w:rFonts w:hint="eastAsia"/>
        </w:rPr>
        <w:t>系统级应用——</w:t>
      </w:r>
      <w:r>
        <w:rPr>
          <w:rFonts w:hint="eastAsia"/>
        </w:rPr>
        <w:t>控制台命令行系统</w:t>
      </w:r>
      <w:bookmarkEnd w:id="10"/>
    </w:p>
    <w:p w14:paraId="4CEE31A3" w14:textId="126321FA" w:rsidR="007470F8" w:rsidRDefault="00276555" w:rsidP="00276555">
      <w:pPr>
        <w:rPr>
          <w:lang w:eastAsia="zh-CN"/>
        </w:rPr>
      </w:pPr>
      <w:r>
        <w:rPr>
          <w:rFonts w:hint="eastAsia"/>
          <w:lang w:eastAsia="zh-CN"/>
        </w:rPr>
        <w:t>系统主界面为</w:t>
      </w:r>
      <w:r>
        <w:rPr>
          <w:rFonts w:hint="eastAsia"/>
          <w:lang w:eastAsia="zh-CN"/>
        </w:rPr>
        <w:t>home</w:t>
      </w:r>
      <w:r>
        <w:rPr>
          <w:rFonts w:hint="eastAsia"/>
          <w:lang w:eastAsia="zh-CN"/>
        </w:rPr>
        <w:t>界面，界面显示系统提供的所有功能命令及说明。输</w:t>
      </w:r>
      <w:r>
        <w:rPr>
          <w:rFonts w:ascii="宋体" w:hAnsi="宋体" w:cs="宋体" w:hint="eastAsia"/>
          <w:lang w:eastAsia="zh-CN"/>
        </w:rPr>
        <w:t>入不同命令，即可进入相应功能界面。</w:t>
      </w:r>
      <w:r>
        <w:rPr>
          <w:rFonts w:hint="eastAsia"/>
          <w:lang w:eastAsia="zh-CN"/>
        </w:rPr>
        <w:t>若想要回到主界</w:t>
      </w:r>
      <w:r>
        <w:rPr>
          <w:rFonts w:ascii="宋体" w:hAnsi="宋体" w:cs="宋体" w:hint="eastAsia"/>
          <w:lang w:eastAsia="zh-CN"/>
        </w:rPr>
        <w:t>面（home界面），在命令行中输入“h</w:t>
      </w:r>
      <w:r w:rsidR="00967D49">
        <w:rPr>
          <w:rFonts w:ascii="宋体" w:hAnsi="宋体" w:cs="宋体" w:hint="eastAsia"/>
          <w:lang w:eastAsia="zh-CN"/>
        </w:rPr>
        <w:t>elp</w:t>
      </w:r>
      <w:r>
        <w:rPr>
          <w:rFonts w:ascii="宋体" w:hAnsi="宋体" w:cs="宋体" w:hint="eastAsia"/>
          <w:lang w:eastAsia="zh-CN"/>
        </w:rPr>
        <w:t>”并</w:t>
      </w:r>
      <w:r>
        <w:rPr>
          <w:rFonts w:hint="eastAsia"/>
          <w:lang w:eastAsia="zh-CN"/>
        </w:rPr>
        <w:t>按下回</w:t>
      </w:r>
      <w:r>
        <w:rPr>
          <w:rFonts w:ascii="宋体" w:hAnsi="宋体" w:cs="宋体" w:hint="eastAsia"/>
          <w:lang w:eastAsia="zh-CN"/>
        </w:rPr>
        <w:t>车即可</w:t>
      </w:r>
      <w:r>
        <w:rPr>
          <w:rFonts w:hint="eastAsia"/>
          <w:lang w:eastAsia="zh-CN"/>
        </w:rPr>
        <w:t>。</w:t>
      </w:r>
      <w:r w:rsidR="007B13C2">
        <w:rPr>
          <w:rFonts w:hint="eastAsia"/>
          <w:lang w:eastAsia="zh-CN"/>
        </w:rPr>
        <w:t>一个命令</w:t>
      </w:r>
      <w:proofErr w:type="gramStart"/>
      <w:r w:rsidR="007B13C2">
        <w:rPr>
          <w:rFonts w:hint="eastAsia"/>
          <w:lang w:eastAsia="zh-CN"/>
        </w:rPr>
        <w:t>由应用</w:t>
      </w:r>
      <w:proofErr w:type="gramEnd"/>
      <w:r w:rsidR="007B13C2">
        <w:rPr>
          <w:rFonts w:hint="eastAsia"/>
          <w:lang w:eastAsia="zh-CN"/>
        </w:rPr>
        <w:t>参数（如</w:t>
      </w:r>
      <w:proofErr w:type="spellStart"/>
      <w:r w:rsidR="007B13C2">
        <w:rPr>
          <w:rFonts w:hint="eastAsia"/>
          <w:lang w:eastAsia="zh-CN"/>
        </w:rPr>
        <w:t>cal</w:t>
      </w:r>
      <w:proofErr w:type="spellEnd"/>
      <w:r w:rsidR="007B13C2">
        <w:rPr>
          <w:rFonts w:hint="eastAsia"/>
          <w:lang w:eastAsia="zh-CN"/>
        </w:rPr>
        <w:t>）、功能参数（如</w:t>
      </w:r>
      <w:r w:rsidR="007B13C2">
        <w:rPr>
          <w:lang w:eastAsia="zh-CN"/>
        </w:rPr>
        <w:t>—</w:t>
      </w:r>
      <w:r w:rsidR="007B13C2">
        <w:rPr>
          <w:rFonts w:hint="eastAsia"/>
          <w:lang w:eastAsia="zh-CN"/>
        </w:rPr>
        <w:t>year</w:t>
      </w:r>
      <w:r w:rsidR="007B13C2">
        <w:rPr>
          <w:rFonts w:hint="eastAsia"/>
          <w:lang w:eastAsia="zh-CN"/>
        </w:rPr>
        <w:t>，以</w:t>
      </w:r>
      <w:r w:rsidR="007B13C2">
        <w:rPr>
          <w:lang w:eastAsia="zh-CN"/>
        </w:rPr>
        <w:t>—</w:t>
      </w:r>
      <w:r w:rsidR="007B13C2">
        <w:rPr>
          <w:rFonts w:hint="eastAsia"/>
          <w:lang w:eastAsia="zh-CN"/>
        </w:rPr>
        <w:t>开头）和附加参数构成。</w:t>
      </w:r>
    </w:p>
    <w:p w14:paraId="1BF3C2F9" w14:textId="7C7A3FF0" w:rsidR="00276555" w:rsidRDefault="00276555" w:rsidP="00276555">
      <w:pPr>
        <w:rPr>
          <w:lang w:eastAsia="zh-CN"/>
        </w:rPr>
      </w:pPr>
      <w:r>
        <w:rPr>
          <w:rFonts w:hint="eastAsia"/>
          <w:lang w:eastAsia="zh-CN"/>
        </w:rPr>
        <w:t>home</w:t>
      </w:r>
      <w:r>
        <w:rPr>
          <w:rFonts w:hint="eastAsia"/>
          <w:lang w:eastAsia="zh-CN"/>
        </w:rPr>
        <w:t>界面</w:t>
      </w:r>
    </w:p>
    <w:p w14:paraId="14E7E64B" w14:textId="4E005AB4" w:rsidR="00276555" w:rsidRDefault="00967D49" w:rsidP="00276555">
      <w:pPr>
        <w:rPr>
          <w:lang w:eastAsia="zh-CN"/>
        </w:rPr>
      </w:pPr>
      <w:r w:rsidRPr="00967D49">
        <w:drawing>
          <wp:inline distT="0" distB="0" distL="0" distR="0" wp14:anchorId="7EA4987C" wp14:editId="041C91A3">
            <wp:extent cx="5123672" cy="3474720"/>
            <wp:effectExtent l="0" t="0" r="127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37772" cy="348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847CE" w14:textId="69C7FC3D" w:rsidR="00A46AB0" w:rsidRDefault="00A46AB0" w:rsidP="00A46AB0">
      <w:pPr>
        <w:pStyle w:val="2"/>
        <w:spacing w:before="120"/>
      </w:pPr>
      <w:bookmarkStart w:id="11" w:name="_Toc79411900"/>
      <w:r>
        <w:t>2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系统级应用——进程管理</w:t>
      </w:r>
      <w:bookmarkEnd w:id="11"/>
    </w:p>
    <w:p w14:paraId="0597949D" w14:textId="6DED9003" w:rsidR="00A46AB0" w:rsidRDefault="00DA3639" w:rsidP="00A46AB0">
      <w:pPr>
        <w:rPr>
          <w:lang w:eastAsia="zh-CN"/>
        </w:rPr>
      </w:pPr>
      <w:r>
        <w:rPr>
          <w:lang w:eastAsia="zh-CN"/>
        </w:rPr>
        <w:tab/>
      </w:r>
      <w:r>
        <w:rPr>
          <w:rFonts w:hint="eastAsia"/>
          <w:lang w:eastAsia="zh-CN"/>
        </w:rPr>
        <w:t>进程管理子系统的主角面为</w:t>
      </w:r>
      <w:r>
        <w:rPr>
          <w:rFonts w:hint="eastAsia"/>
          <w:lang w:eastAsia="zh-CN"/>
        </w:rPr>
        <w:t>Process</w:t>
      </w:r>
      <w:r>
        <w:rPr>
          <w:lang w:eastAsia="zh-CN"/>
        </w:rPr>
        <w:t>-Management</w:t>
      </w:r>
      <w:r>
        <w:rPr>
          <w:rFonts w:hint="eastAsia"/>
          <w:lang w:eastAsia="zh-CN"/>
        </w:rPr>
        <w:t>界面，界面显示了进程管理子系统提供的所有功能命令及说明。按照命令提示输入相应命令即可执行相应操作。</w:t>
      </w:r>
    </w:p>
    <w:p w14:paraId="4FEABB01" w14:textId="2D6AB411" w:rsidR="00DD6168" w:rsidRDefault="001B45B0" w:rsidP="0075317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ps</w:t>
      </w:r>
      <w:proofErr w:type="spellEnd"/>
      <w:r>
        <w:rPr>
          <w:rFonts w:hint="eastAsia"/>
          <w:lang w:eastAsia="zh-CN"/>
        </w:rPr>
        <w:t>：展示系统当前所有进程信息</w:t>
      </w:r>
      <w:r w:rsidR="00DD6168">
        <w:rPr>
          <w:rFonts w:hint="eastAsia"/>
          <w:lang w:eastAsia="zh-CN"/>
        </w:rPr>
        <w:t>。</w:t>
      </w:r>
    </w:p>
    <w:p w14:paraId="6F00DA5A" w14:textId="1C600FE5" w:rsidR="00DD6168" w:rsidRDefault="00DD6168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kill</w:t>
      </w:r>
      <w:r>
        <w:rPr>
          <w:lang w:eastAsia="zh-CN"/>
        </w:rPr>
        <w:t xml:space="preserve"> &lt;id&gt;</w:t>
      </w:r>
      <w:r>
        <w:rPr>
          <w:rFonts w:hint="eastAsia"/>
          <w:lang w:eastAsia="zh-CN"/>
        </w:rPr>
        <w:t>：结束目标进程。若目标进程不存在或是无法被终止则会弹出提示信息。</w:t>
      </w:r>
    </w:p>
    <w:p w14:paraId="59ECE5CF" w14:textId="718AB6E8" w:rsidR="00DD6168" w:rsidRDefault="00DD6168" w:rsidP="00753174">
      <w:pPr>
        <w:ind w:firstLineChars="0" w:firstLine="420"/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estart &lt;id&gt;</w:t>
      </w:r>
      <w:r>
        <w:rPr>
          <w:rFonts w:hint="eastAsia"/>
          <w:lang w:eastAsia="zh-CN"/>
        </w:rPr>
        <w:t>：启动未运行进程。若目标进程不存在或是无法被终止则会弹出提示信息。</w:t>
      </w:r>
    </w:p>
    <w:p w14:paraId="67CAA3F8" w14:textId="77777777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t>基本界面：</w:t>
      </w:r>
    </w:p>
    <w:p w14:paraId="640149EB" w14:textId="77777777" w:rsidR="00753174" w:rsidRDefault="00753174" w:rsidP="00753174">
      <w:pPr>
        <w:rPr>
          <w:lang w:eastAsia="zh-CN"/>
        </w:rPr>
      </w:pPr>
      <w:r>
        <w:rPr>
          <w:noProof/>
        </w:rPr>
        <w:drawing>
          <wp:inline distT="0" distB="0" distL="0" distR="0" wp14:anchorId="69DD0C62" wp14:editId="5E7D0A23">
            <wp:extent cx="5158740" cy="2435471"/>
            <wp:effectExtent l="0" t="0" r="381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3967" cy="244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9AA2" w14:textId="77777777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t>展示当前所有进程状态</w:t>
      </w:r>
      <w:r>
        <w:rPr>
          <w:rFonts w:hint="eastAsia"/>
          <w:lang w:eastAsia="zh-CN"/>
        </w:rPr>
        <w:t>:</w:t>
      </w:r>
    </w:p>
    <w:p w14:paraId="0DA1FFAA" w14:textId="77777777" w:rsidR="00753174" w:rsidRDefault="00753174" w:rsidP="00753174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p</w:t>
      </w:r>
      <w:r>
        <w:rPr>
          <w:lang w:eastAsia="zh-CN"/>
        </w:rPr>
        <w:t>s</w:t>
      </w:r>
      <w:proofErr w:type="spellEnd"/>
    </w:p>
    <w:p w14:paraId="0E3D8440" w14:textId="7E6A8E1A" w:rsidR="00967D49" w:rsidRDefault="00753174" w:rsidP="00967D4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5140564E" wp14:editId="14CCC5D2">
            <wp:extent cx="5181600" cy="154019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7577" cy="1544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5044C" w14:textId="3157BEBF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t>结束指定进程（不能被结束的进程）：</w:t>
      </w:r>
    </w:p>
    <w:p w14:paraId="33F2C275" w14:textId="77777777" w:rsidR="00753174" w:rsidRDefault="00753174" w:rsidP="00753174">
      <w:pPr>
        <w:rPr>
          <w:lang w:eastAsia="zh-CN"/>
        </w:rPr>
      </w:pPr>
      <w:r>
        <w:rPr>
          <w:lang w:eastAsia="zh-CN"/>
        </w:rPr>
        <w:t>kill 6</w:t>
      </w:r>
    </w:p>
    <w:p w14:paraId="031ADD19" w14:textId="77777777" w:rsidR="00753174" w:rsidRDefault="00753174" w:rsidP="00753174">
      <w:pPr>
        <w:rPr>
          <w:lang w:eastAsia="zh-CN"/>
        </w:rPr>
      </w:pPr>
      <w:r w:rsidRPr="00490169">
        <w:rPr>
          <w:noProof/>
        </w:rPr>
        <w:drawing>
          <wp:inline distT="0" distB="0" distL="0" distR="0" wp14:anchorId="0DB769CC" wp14:editId="3F45AD1D">
            <wp:extent cx="5204460" cy="1727743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80716" cy="1753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AC59" w14:textId="77777777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lastRenderedPageBreak/>
        <w:t>结束指定进程（可以被结束的进程）：</w:t>
      </w:r>
    </w:p>
    <w:p w14:paraId="0700A8E1" w14:textId="77777777" w:rsidR="00753174" w:rsidRDefault="00753174" w:rsidP="00753174">
      <w:pPr>
        <w:rPr>
          <w:lang w:eastAsia="zh-CN"/>
        </w:rPr>
      </w:pPr>
      <w:r>
        <w:rPr>
          <w:lang w:eastAsia="zh-CN"/>
        </w:rPr>
        <w:t>kill 5</w:t>
      </w:r>
    </w:p>
    <w:p w14:paraId="3F5B825A" w14:textId="77777777" w:rsidR="00753174" w:rsidRDefault="00753174" w:rsidP="00753174">
      <w:pPr>
        <w:rPr>
          <w:lang w:eastAsia="zh-CN"/>
        </w:rPr>
      </w:pPr>
      <w:r>
        <w:rPr>
          <w:noProof/>
        </w:rPr>
        <w:drawing>
          <wp:inline distT="0" distB="0" distL="0" distR="0" wp14:anchorId="6B9CC2C8" wp14:editId="35AD52E1">
            <wp:extent cx="5227320" cy="166329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345" cy="16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7C88" w14:textId="77777777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t>重启指定进程</w:t>
      </w:r>
    </w:p>
    <w:p w14:paraId="254A2BF9" w14:textId="77777777" w:rsidR="00753174" w:rsidRDefault="00753174" w:rsidP="00753174">
      <w:pPr>
        <w:rPr>
          <w:lang w:eastAsia="zh-CN"/>
        </w:rPr>
      </w:pPr>
      <w:r>
        <w:rPr>
          <w:lang w:eastAsia="zh-CN"/>
        </w:rPr>
        <w:t>r</w:t>
      </w:r>
      <w:r>
        <w:rPr>
          <w:rFonts w:hint="eastAsia"/>
          <w:lang w:eastAsia="zh-CN"/>
        </w:rPr>
        <w:t>estart</w:t>
      </w:r>
      <w:r>
        <w:rPr>
          <w:lang w:eastAsia="zh-CN"/>
        </w:rPr>
        <w:t xml:space="preserve"> 5</w:t>
      </w:r>
    </w:p>
    <w:p w14:paraId="099E1DD7" w14:textId="58DA7E7E" w:rsidR="00967D49" w:rsidRDefault="00753174" w:rsidP="00967D49">
      <w:pPr>
        <w:rPr>
          <w:rFonts w:hint="eastAsia"/>
          <w:lang w:eastAsia="zh-CN"/>
        </w:rPr>
      </w:pPr>
      <w:r>
        <w:rPr>
          <w:noProof/>
        </w:rPr>
        <w:drawing>
          <wp:inline distT="0" distB="0" distL="0" distR="0" wp14:anchorId="4F3C1273" wp14:editId="79D0D7B8">
            <wp:extent cx="5250180" cy="1653778"/>
            <wp:effectExtent l="0" t="0" r="762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5873" cy="166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CE07" w14:textId="1D8B71EC" w:rsidR="00753174" w:rsidRDefault="00753174" w:rsidP="00753174">
      <w:pPr>
        <w:rPr>
          <w:lang w:eastAsia="zh-CN"/>
        </w:rPr>
      </w:pPr>
      <w:r>
        <w:rPr>
          <w:rFonts w:hint="eastAsia"/>
          <w:lang w:eastAsia="zh-CN"/>
        </w:rPr>
        <w:t>无效指令提示：</w:t>
      </w:r>
    </w:p>
    <w:p w14:paraId="775097D0" w14:textId="77777777" w:rsidR="00753174" w:rsidRDefault="00753174" w:rsidP="00753174">
      <w:pPr>
        <w:rPr>
          <w:lang w:eastAsia="zh-CN"/>
        </w:rPr>
      </w:pPr>
      <w:r>
        <w:rPr>
          <w:noProof/>
        </w:rPr>
        <w:drawing>
          <wp:inline distT="0" distB="0" distL="0" distR="0" wp14:anchorId="68231366" wp14:editId="4A527EF2">
            <wp:extent cx="5249114" cy="1508760"/>
            <wp:effectExtent l="0" t="0" r="889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8345" cy="151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66625" w14:textId="143B09BD" w:rsidR="00967D49" w:rsidRDefault="00967D49" w:rsidP="00A46AB0">
      <w:pPr>
        <w:rPr>
          <w:lang w:eastAsia="zh-CN"/>
        </w:rPr>
      </w:pPr>
    </w:p>
    <w:p w14:paraId="44F97963" w14:textId="7D31419A" w:rsidR="00967D49" w:rsidRDefault="00967D49" w:rsidP="00A46AB0">
      <w:pPr>
        <w:rPr>
          <w:lang w:eastAsia="zh-CN"/>
        </w:rPr>
      </w:pPr>
    </w:p>
    <w:p w14:paraId="65AEABC0" w14:textId="77777777" w:rsidR="00967D49" w:rsidRPr="00DD6168" w:rsidRDefault="00967D49" w:rsidP="00A46AB0">
      <w:pPr>
        <w:rPr>
          <w:rFonts w:hint="eastAsia"/>
          <w:lang w:eastAsia="zh-CN"/>
        </w:rPr>
      </w:pPr>
    </w:p>
    <w:p w14:paraId="232CF84B" w14:textId="712A274F" w:rsidR="00A46AB0" w:rsidRDefault="00A46AB0" w:rsidP="00A46AB0">
      <w:pPr>
        <w:pStyle w:val="2"/>
        <w:spacing w:before="120"/>
      </w:pPr>
      <w:bookmarkStart w:id="12" w:name="_Toc79411901"/>
      <w:r>
        <w:lastRenderedPageBreak/>
        <w:t>2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系统级应用——文件管理</w:t>
      </w:r>
      <w:bookmarkEnd w:id="12"/>
    </w:p>
    <w:p w14:paraId="0B6887ED" w14:textId="0FE22E1C" w:rsidR="00F5214F" w:rsidRDefault="00F5214F" w:rsidP="00F5214F">
      <w:pPr>
        <w:rPr>
          <w:lang w:eastAsia="zh-CN"/>
        </w:rPr>
      </w:pPr>
      <w:r>
        <w:rPr>
          <w:rFonts w:hint="eastAsia"/>
          <w:lang w:eastAsia="zh-CN"/>
        </w:rPr>
        <w:t>文件管理子系统的</w:t>
      </w:r>
      <w:r w:rsidR="00561577">
        <w:rPr>
          <w:rFonts w:hint="eastAsia"/>
          <w:lang w:eastAsia="zh-CN"/>
        </w:rPr>
        <w:t>主界</w:t>
      </w:r>
      <w:r>
        <w:rPr>
          <w:rFonts w:hint="eastAsia"/>
          <w:lang w:eastAsia="zh-CN"/>
        </w:rPr>
        <w:t>面为</w:t>
      </w:r>
      <w:r>
        <w:rPr>
          <w:lang w:eastAsia="zh-CN"/>
        </w:rPr>
        <w:t>F</w:t>
      </w:r>
      <w:r>
        <w:rPr>
          <w:rFonts w:hint="eastAsia"/>
          <w:lang w:eastAsia="zh-CN"/>
        </w:rPr>
        <w:t>i</w:t>
      </w:r>
      <w:r>
        <w:rPr>
          <w:lang w:eastAsia="zh-CN"/>
        </w:rPr>
        <w:t>le-Manager</w:t>
      </w:r>
      <w:r>
        <w:rPr>
          <w:rFonts w:hint="eastAsia"/>
          <w:lang w:eastAsia="zh-CN"/>
        </w:rPr>
        <w:t>界面，界面显示了文件管理子系统提供的所有功能命令及说明。按照命令提示输入相应命令即可执行相应操作。该指令依照</w:t>
      </w: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proofErr w:type="spellEnd"/>
      <w:r>
        <w:rPr>
          <w:rFonts w:hint="eastAsia"/>
          <w:lang w:eastAsia="zh-CN"/>
        </w:rPr>
        <w:t>系统仿写，但是创建文件由</w:t>
      </w:r>
      <w:r>
        <w:rPr>
          <w:rFonts w:hint="eastAsia"/>
          <w:lang w:eastAsia="zh-CN"/>
        </w:rPr>
        <w:t>t</w:t>
      </w:r>
      <w:r>
        <w:rPr>
          <w:lang w:eastAsia="zh-CN"/>
        </w:rPr>
        <w:t>ouch</w:t>
      </w:r>
      <w:r>
        <w:rPr>
          <w:rFonts w:hint="eastAsia"/>
          <w:lang w:eastAsia="zh-CN"/>
        </w:rPr>
        <w:t>改为</w:t>
      </w: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kf</w:t>
      </w:r>
      <w:proofErr w:type="spellEnd"/>
      <w:r>
        <w:rPr>
          <w:rFonts w:hint="eastAsia"/>
          <w:lang w:eastAsia="zh-CN"/>
        </w:rPr>
        <w:t>，且删减了一些指令。</w:t>
      </w:r>
    </w:p>
    <w:p w14:paraId="44334C3D" w14:textId="38FAA72C" w:rsidR="00F5214F" w:rsidRDefault="00F5214F" w:rsidP="00F5214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mkf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r>
        <w:rPr>
          <w:lang w:eastAsia="zh-CN"/>
        </w:rPr>
        <w:t>filename&gt;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make</w:t>
      </w:r>
      <w:r>
        <w:rPr>
          <w:lang w:eastAsia="zh-CN"/>
        </w:rPr>
        <w:t xml:space="preserve"> file</w:t>
      </w:r>
      <w:r>
        <w:rPr>
          <w:rFonts w:hint="eastAsia"/>
          <w:lang w:eastAsia="zh-CN"/>
        </w:rPr>
        <w:t>创建文件。</w:t>
      </w:r>
    </w:p>
    <w:p w14:paraId="2DF473B0" w14:textId="5358009A" w:rsidR="00F5214F" w:rsidRDefault="00F5214F" w:rsidP="00F5214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</w:t>
      </w:r>
      <w:r>
        <w:rPr>
          <w:lang w:eastAsia="zh-CN"/>
        </w:rPr>
        <w:t>kd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&lt;</w:t>
      </w:r>
      <w:proofErr w:type="spellStart"/>
      <w:r>
        <w:rPr>
          <w:lang w:eastAsia="zh-CN"/>
        </w:rPr>
        <w:t>dirname</w:t>
      </w:r>
      <w:proofErr w:type="spellEnd"/>
      <w:r>
        <w:rPr>
          <w:lang w:eastAsia="zh-CN"/>
        </w:rPr>
        <w:t>&gt;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make</w:t>
      </w:r>
      <w:r>
        <w:rPr>
          <w:lang w:eastAsia="zh-CN"/>
        </w:rPr>
        <w:t xml:space="preserve"> directory</w:t>
      </w:r>
      <w:r>
        <w:rPr>
          <w:rFonts w:hint="eastAsia"/>
          <w:lang w:eastAsia="zh-CN"/>
        </w:rPr>
        <w:t>创建目录。</w:t>
      </w:r>
    </w:p>
    <w:p w14:paraId="53FF74AE" w14:textId="721BF98C" w:rsidR="00F5214F" w:rsidRDefault="00F5214F" w:rsidP="00F5214F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>s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l</w:t>
      </w:r>
      <w:r>
        <w:rPr>
          <w:lang w:eastAsia="zh-CN"/>
        </w:rPr>
        <w:t>ist</w:t>
      </w:r>
      <w:r>
        <w:rPr>
          <w:rFonts w:hint="eastAsia"/>
          <w:lang w:eastAsia="zh-CN"/>
        </w:rPr>
        <w:t>的简写，列出该级文件目录下所有文件。</w:t>
      </w:r>
    </w:p>
    <w:p w14:paraId="4A488645" w14:textId="3B1F05BA" w:rsidR="00F5214F" w:rsidRDefault="00F5214F" w:rsidP="00F5214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 xml:space="preserve">d </w:t>
      </w:r>
      <w:r>
        <w:rPr>
          <w:rFonts w:hint="eastAsia"/>
          <w:lang w:eastAsia="zh-CN"/>
        </w:rPr>
        <w:t>&lt;</w:t>
      </w:r>
      <w:proofErr w:type="spellStart"/>
      <w:r>
        <w:rPr>
          <w:rFonts w:hint="eastAsia"/>
          <w:lang w:eastAsia="zh-CN"/>
        </w:rPr>
        <w:t>dir</w:t>
      </w:r>
      <w:r>
        <w:rPr>
          <w:lang w:eastAsia="zh-CN"/>
        </w:rPr>
        <w:t>name</w:t>
      </w:r>
      <w:proofErr w:type="spellEnd"/>
      <w:r>
        <w:rPr>
          <w:lang w:eastAsia="zh-CN"/>
        </w:rPr>
        <w:t>&gt;</w:t>
      </w:r>
      <w:r>
        <w:rPr>
          <w:rFonts w:hint="eastAsia"/>
          <w:lang w:eastAsia="zh-CN"/>
        </w:rPr>
        <w:t>：</w:t>
      </w:r>
      <w:r>
        <w:rPr>
          <w:lang w:eastAsia="zh-CN"/>
        </w:rPr>
        <w:t>change directory</w:t>
      </w:r>
      <w:r>
        <w:rPr>
          <w:rFonts w:hint="eastAsia"/>
          <w:lang w:eastAsia="zh-CN"/>
        </w:rPr>
        <w:t>的简写，改变目录到</w:t>
      </w:r>
      <w:proofErr w:type="spellStart"/>
      <w:r>
        <w:rPr>
          <w:rFonts w:hint="eastAsia"/>
          <w:lang w:eastAsia="zh-CN"/>
        </w:rPr>
        <w:t>d</w:t>
      </w:r>
      <w:r>
        <w:rPr>
          <w:lang w:eastAsia="zh-CN"/>
        </w:rPr>
        <w:t>i</w:t>
      </w:r>
      <w:r>
        <w:rPr>
          <w:rFonts w:hint="eastAsia"/>
          <w:lang w:eastAsia="zh-CN"/>
        </w:rPr>
        <w:t>r</w:t>
      </w:r>
      <w:r>
        <w:rPr>
          <w:lang w:eastAsia="zh-CN"/>
        </w:rPr>
        <w:t>name</w:t>
      </w:r>
      <w:proofErr w:type="spellEnd"/>
      <w:r>
        <w:rPr>
          <w:rFonts w:hint="eastAsia"/>
          <w:lang w:eastAsia="zh-CN"/>
        </w:rPr>
        <w:t>。</w:t>
      </w:r>
    </w:p>
    <w:p w14:paraId="302B9640" w14:textId="17E2ED05" w:rsidR="00561577" w:rsidRDefault="00561577" w:rsidP="00F5214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d</w:t>
      </w:r>
      <w:proofErr w:type="gramStart"/>
      <w:r>
        <w:rPr>
          <w:lang w:eastAsia="zh-CN"/>
        </w:rPr>
        <w:t xml:space="preserve"> </w:t>
      </w:r>
      <w:r>
        <w:rPr>
          <w:rFonts w:hint="eastAsia"/>
          <w:lang w:eastAsia="zh-CN"/>
        </w:rPr>
        <w:t>.</w:t>
      </w:r>
      <w:r>
        <w:rPr>
          <w:lang w:eastAsia="zh-CN"/>
        </w:rPr>
        <w:t>.</w:t>
      </w:r>
      <w:proofErr w:type="gramEnd"/>
      <w:r>
        <w:rPr>
          <w:rFonts w:hint="eastAsia"/>
          <w:lang w:eastAsia="zh-CN"/>
        </w:rPr>
        <w:t>：返回上一级目录，在</w:t>
      </w:r>
      <w:proofErr w:type="spellStart"/>
      <w:r>
        <w:rPr>
          <w:rFonts w:hint="eastAsia"/>
          <w:lang w:eastAsia="zh-CN"/>
        </w:rPr>
        <w:t>l</w:t>
      </w:r>
      <w:r>
        <w:rPr>
          <w:lang w:eastAsia="zh-CN"/>
        </w:rPr>
        <w:t>inux</w:t>
      </w:r>
      <w:proofErr w:type="spellEnd"/>
      <w:r>
        <w:rPr>
          <w:rFonts w:hint="eastAsia"/>
          <w:lang w:eastAsia="zh-CN"/>
        </w:rPr>
        <w:t>系统中，“</w:t>
      </w:r>
      <w:r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>”是当前目录，“</w:t>
      </w:r>
      <w:r>
        <w:rPr>
          <w:rFonts w:hint="eastAsia"/>
          <w:lang w:eastAsia="zh-CN"/>
        </w:rPr>
        <w:t>.</w:t>
      </w:r>
      <w:r>
        <w:rPr>
          <w:lang w:eastAsia="zh-CN"/>
        </w:rPr>
        <w:t>.</w:t>
      </w:r>
      <w:r>
        <w:rPr>
          <w:rFonts w:hint="eastAsia"/>
          <w:lang w:eastAsia="zh-CN"/>
        </w:rPr>
        <w:t>”是上一级目录。</w:t>
      </w:r>
    </w:p>
    <w:p w14:paraId="130A7EEC" w14:textId="190DBA91" w:rsidR="00561577" w:rsidRDefault="00561577" w:rsidP="00F5214F">
      <w:pPr>
        <w:rPr>
          <w:lang w:eastAsia="zh-CN"/>
        </w:rPr>
      </w:pPr>
      <w:r>
        <w:rPr>
          <w:rFonts w:hint="eastAsia"/>
          <w:lang w:eastAsia="zh-CN"/>
        </w:rPr>
        <w:t>r</w:t>
      </w:r>
      <w:r>
        <w:rPr>
          <w:lang w:eastAsia="zh-CN"/>
        </w:rPr>
        <w:t>m &lt;name&gt;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r</w:t>
      </w:r>
      <w:r>
        <w:rPr>
          <w:lang w:eastAsia="zh-CN"/>
        </w:rPr>
        <w:t>emove</w:t>
      </w:r>
      <w:r>
        <w:rPr>
          <w:rFonts w:hint="eastAsia"/>
          <w:lang w:eastAsia="zh-CN"/>
        </w:rPr>
        <w:t>的缩写，删除名叫</w:t>
      </w:r>
      <w:r>
        <w:rPr>
          <w:rFonts w:hint="eastAsia"/>
          <w:lang w:eastAsia="zh-CN"/>
        </w:rPr>
        <w:t>n</w:t>
      </w:r>
      <w:r>
        <w:rPr>
          <w:lang w:eastAsia="zh-CN"/>
        </w:rPr>
        <w:t>ame</w:t>
      </w:r>
      <w:r>
        <w:rPr>
          <w:rFonts w:hint="eastAsia"/>
          <w:lang w:eastAsia="zh-CN"/>
        </w:rPr>
        <w:t>的文件或者目录</w:t>
      </w:r>
    </w:p>
    <w:p w14:paraId="3EBB0B2B" w14:textId="226BE5CD" w:rsidR="00561577" w:rsidRDefault="00561577" w:rsidP="00F5214F">
      <w:pPr>
        <w:rPr>
          <w:lang w:eastAsia="zh-CN"/>
        </w:rPr>
      </w:pPr>
      <w:r>
        <w:rPr>
          <w:rFonts w:hint="eastAsia"/>
          <w:lang w:eastAsia="zh-CN"/>
        </w:rPr>
        <w:t>h</w:t>
      </w:r>
      <w:r>
        <w:rPr>
          <w:lang w:eastAsia="zh-CN"/>
        </w:rPr>
        <w:t>elp</w:t>
      </w:r>
      <w:r>
        <w:rPr>
          <w:rFonts w:hint="eastAsia"/>
          <w:lang w:eastAsia="zh-CN"/>
        </w:rPr>
        <w:t>：帮助，刷新展示</w:t>
      </w:r>
      <w:r>
        <w:rPr>
          <w:lang w:eastAsia="zh-CN"/>
        </w:rPr>
        <w:t>F</w:t>
      </w:r>
      <w:r>
        <w:rPr>
          <w:rFonts w:hint="eastAsia"/>
          <w:lang w:eastAsia="zh-CN"/>
        </w:rPr>
        <w:t>i</w:t>
      </w:r>
      <w:r>
        <w:rPr>
          <w:lang w:eastAsia="zh-CN"/>
        </w:rPr>
        <w:t>le-Manager</w:t>
      </w:r>
      <w:r>
        <w:rPr>
          <w:rFonts w:hint="eastAsia"/>
          <w:lang w:eastAsia="zh-CN"/>
        </w:rPr>
        <w:t>的主界面</w:t>
      </w:r>
    </w:p>
    <w:p w14:paraId="205BB7ED" w14:textId="1A3FB797" w:rsidR="00561577" w:rsidRDefault="00561577" w:rsidP="00F5214F">
      <w:pPr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lear</w:t>
      </w:r>
      <w:r>
        <w:rPr>
          <w:rFonts w:hint="eastAsia"/>
          <w:lang w:eastAsia="zh-CN"/>
        </w:rPr>
        <w:t>：清空</w:t>
      </w:r>
      <w:r>
        <w:rPr>
          <w:rFonts w:hint="eastAsia"/>
          <w:lang w:eastAsia="zh-CN"/>
        </w:rPr>
        <w:t>c</w:t>
      </w:r>
      <w:r>
        <w:rPr>
          <w:lang w:eastAsia="zh-CN"/>
        </w:rPr>
        <w:t>ommand</w:t>
      </w:r>
      <w:r>
        <w:rPr>
          <w:rFonts w:hint="eastAsia"/>
          <w:lang w:eastAsia="zh-CN"/>
        </w:rPr>
        <w:t>指令</w:t>
      </w:r>
    </w:p>
    <w:p w14:paraId="0A55C975" w14:textId="181E3CC9" w:rsidR="00967D49" w:rsidRDefault="00561577" w:rsidP="00967D4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quit</w:t>
      </w:r>
      <w:r>
        <w:rPr>
          <w:rFonts w:hint="eastAsia"/>
          <w:lang w:eastAsia="zh-CN"/>
        </w:rPr>
        <w:t>：退出</w:t>
      </w:r>
    </w:p>
    <w:p w14:paraId="0CCCF86E" w14:textId="193B5DBC" w:rsidR="00561577" w:rsidRDefault="00561577" w:rsidP="00967D49">
      <w:pPr>
        <w:jc w:val="left"/>
        <w:rPr>
          <w:lang w:eastAsia="zh-CN"/>
        </w:rPr>
      </w:pPr>
      <w:r>
        <w:rPr>
          <w:rFonts w:hint="eastAsia"/>
          <w:lang w:eastAsia="zh-CN"/>
        </w:rPr>
        <w:t>基本界面：</w:t>
      </w:r>
    </w:p>
    <w:p w14:paraId="382D5C6A" w14:textId="03A97D2F" w:rsidR="00561577" w:rsidRDefault="00561577" w:rsidP="00F5214F">
      <w:pPr>
        <w:rPr>
          <w:lang w:eastAsia="zh-CN"/>
        </w:rPr>
      </w:pPr>
      <w:r>
        <w:rPr>
          <w:noProof/>
        </w:rPr>
        <w:drawing>
          <wp:inline distT="0" distB="0" distL="0" distR="0" wp14:anchorId="235157FA" wp14:editId="157A9A4F">
            <wp:extent cx="5143500" cy="3483618"/>
            <wp:effectExtent l="0" t="0" r="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19991" cy="3535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B712" w14:textId="77777777" w:rsidR="00967D49" w:rsidRDefault="00967D49" w:rsidP="00967D49">
      <w:pPr>
        <w:rPr>
          <w:lang w:eastAsia="zh-CN"/>
        </w:rPr>
      </w:pPr>
    </w:p>
    <w:p w14:paraId="2EDD3BF4" w14:textId="77777777" w:rsidR="00967D49" w:rsidRDefault="00967D49" w:rsidP="00967D49">
      <w:pPr>
        <w:rPr>
          <w:lang w:eastAsia="zh-CN"/>
        </w:rPr>
      </w:pPr>
    </w:p>
    <w:p w14:paraId="7570481B" w14:textId="77777777" w:rsidR="00967D49" w:rsidRDefault="00967D49" w:rsidP="00967D49">
      <w:pPr>
        <w:rPr>
          <w:lang w:eastAsia="zh-CN"/>
        </w:rPr>
      </w:pPr>
    </w:p>
    <w:p w14:paraId="183436EA" w14:textId="7851CE9D" w:rsidR="00561577" w:rsidRDefault="00561577" w:rsidP="00967D49">
      <w:pPr>
        <w:rPr>
          <w:lang w:eastAsia="zh-CN"/>
        </w:rPr>
      </w:pPr>
      <w:r>
        <w:rPr>
          <w:rFonts w:hint="eastAsia"/>
          <w:lang w:eastAsia="zh-CN"/>
        </w:rPr>
        <w:lastRenderedPageBreak/>
        <w:t>创建文件：</w:t>
      </w:r>
    </w:p>
    <w:p w14:paraId="7D9FA0A7" w14:textId="3460774B" w:rsidR="00561577" w:rsidRDefault="00561577" w:rsidP="0056157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6FC5A8AA" wp14:editId="235A60FF">
            <wp:extent cx="5196840" cy="3524377"/>
            <wp:effectExtent l="0" t="0" r="381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4812" cy="353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3888" w14:textId="13A19F57" w:rsidR="00561577" w:rsidRDefault="00561577" w:rsidP="00967D49">
      <w:pPr>
        <w:rPr>
          <w:lang w:eastAsia="zh-CN"/>
        </w:rPr>
      </w:pPr>
      <w:r>
        <w:rPr>
          <w:rFonts w:hint="eastAsia"/>
          <w:lang w:eastAsia="zh-CN"/>
        </w:rPr>
        <w:t>创建目录：</w:t>
      </w:r>
    </w:p>
    <w:p w14:paraId="3A6A9B5B" w14:textId="2A816EC9" w:rsidR="00561577" w:rsidRDefault="00561577" w:rsidP="0056157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2A7CF7">
        <w:rPr>
          <w:noProof/>
        </w:rPr>
        <w:drawing>
          <wp:inline distT="0" distB="0" distL="0" distR="0" wp14:anchorId="4FA47BCC" wp14:editId="77682FF3">
            <wp:extent cx="5387340" cy="3658621"/>
            <wp:effectExtent l="0" t="0" r="381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14435" cy="367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CC64" w14:textId="570AD68F" w:rsidR="002A7CF7" w:rsidRDefault="002A7CF7" w:rsidP="00967D49">
      <w:pPr>
        <w:rPr>
          <w:lang w:eastAsia="zh-CN"/>
        </w:rPr>
      </w:pPr>
      <w:r>
        <w:rPr>
          <w:rFonts w:hint="eastAsia"/>
          <w:lang w:eastAsia="zh-CN"/>
        </w:rPr>
        <w:lastRenderedPageBreak/>
        <w:t>查看当前目录下所有文件：</w:t>
      </w:r>
    </w:p>
    <w:p w14:paraId="0F3E2400" w14:textId="372F13D6" w:rsidR="00A46AB0" w:rsidRDefault="002A7CF7" w:rsidP="00A46AB0">
      <w:pPr>
        <w:rPr>
          <w:lang w:eastAsia="zh-CN"/>
        </w:rPr>
      </w:pPr>
      <w:r>
        <w:rPr>
          <w:noProof/>
        </w:rPr>
        <w:drawing>
          <wp:inline distT="0" distB="0" distL="0" distR="0" wp14:anchorId="675B2CF8" wp14:editId="25F58674">
            <wp:extent cx="5356860" cy="3671135"/>
            <wp:effectExtent l="0" t="0" r="0" b="571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758" cy="370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C88B" w14:textId="1381A33A" w:rsidR="002A7CF7" w:rsidRDefault="002A7CF7" w:rsidP="002A7CF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打开其他目录：</w:t>
      </w:r>
    </w:p>
    <w:p w14:paraId="6F5F97B9" w14:textId="58338D26" w:rsidR="002A7CF7" w:rsidRDefault="002A7CF7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 w:rsidR="002654D9">
        <w:rPr>
          <w:noProof/>
        </w:rPr>
        <w:drawing>
          <wp:inline distT="0" distB="0" distL="0" distR="0" wp14:anchorId="05E4C4FB" wp14:editId="52F5FAAF">
            <wp:extent cx="5219700" cy="3561848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47996" cy="3581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ADEDE" w14:textId="26DFA507" w:rsidR="00A53076" w:rsidRDefault="00A53076" w:rsidP="002A7CF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返回上级目录：</w:t>
      </w:r>
    </w:p>
    <w:p w14:paraId="6CCAD56E" w14:textId="613DF6B4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62FCD846" wp14:editId="18FE14EB">
            <wp:extent cx="5234940" cy="3601755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56304" cy="3616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2ED6" w14:textId="405C01DB" w:rsidR="00A53076" w:rsidRDefault="00A53076" w:rsidP="002A7CF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删除文件或者目录：</w:t>
      </w:r>
    </w:p>
    <w:p w14:paraId="24BFFF8F" w14:textId="24A6B9FB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070E4C17" wp14:editId="276A2EFA">
            <wp:extent cx="5255632" cy="3581400"/>
            <wp:effectExtent l="0" t="0" r="254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56799" cy="358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99300" w14:textId="25AC3BC4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lastRenderedPageBreak/>
        <w:t>help</w:t>
      </w:r>
      <w:r>
        <w:rPr>
          <w:rFonts w:hint="eastAsia"/>
          <w:lang w:eastAsia="zh-CN"/>
        </w:rPr>
        <w:t>指令：</w:t>
      </w:r>
    </w:p>
    <w:p w14:paraId="5B7D8B7E" w14:textId="1DFFB57B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75CC3115" wp14:editId="33FC4611">
            <wp:extent cx="5212080" cy="3568436"/>
            <wp:effectExtent l="0" t="0" r="762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37925" cy="3586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1F85C" w14:textId="204598B0" w:rsidR="00A53076" w:rsidRDefault="00A53076" w:rsidP="002A7CF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c</w:t>
      </w:r>
      <w:r>
        <w:rPr>
          <w:lang w:eastAsia="zh-CN"/>
        </w:rPr>
        <w:t>lear</w:t>
      </w:r>
      <w:r>
        <w:rPr>
          <w:rFonts w:hint="eastAsia"/>
          <w:lang w:eastAsia="zh-CN"/>
        </w:rPr>
        <w:t>指令：</w:t>
      </w:r>
    </w:p>
    <w:p w14:paraId="28FF5EF9" w14:textId="7222EBEA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063895EC" wp14:editId="29C6E563">
            <wp:extent cx="5219700" cy="3554609"/>
            <wp:effectExtent l="0" t="0" r="0" b="825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41011" cy="356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16B0A" w14:textId="4C0BEC27" w:rsidR="00A53076" w:rsidRDefault="00A53076" w:rsidP="002A7CF7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lastRenderedPageBreak/>
        <w:t>quit</w:t>
      </w:r>
      <w:r>
        <w:rPr>
          <w:rFonts w:hint="eastAsia"/>
          <w:lang w:eastAsia="zh-CN"/>
        </w:rPr>
        <w:t>指令：</w:t>
      </w:r>
    </w:p>
    <w:p w14:paraId="006F823E" w14:textId="30298A0A" w:rsidR="00A53076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44A16212" wp14:editId="2AA53D07">
            <wp:extent cx="5234940" cy="3574552"/>
            <wp:effectExtent l="0" t="0" r="3810" b="698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56346" cy="358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CB9DA" w14:textId="665431E7" w:rsidR="00A53076" w:rsidRPr="002A7CF7" w:rsidRDefault="00A53076" w:rsidP="002A7CF7">
      <w:pPr>
        <w:ind w:firstLineChars="0" w:firstLine="0"/>
        <w:rPr>
          <w:lang w:eastAsia="zh-CN"/>
        </w:rPr>
      </w:pPr>
      <w:r>
        <w:rPr>
          <w:lang w:eastAsia="zh-CN"/>
        </w:rPr>
        <w:tab/>
      </w:r>
      <w:r>
        <w:rPr>
          <w:noProof/>
        </w:rPr>
        <w:drawing>
          <wp:inline distT="0" distB="0" distL="0" distR="0" wp14:anchorId="470B473B" wp14:editId="376EB2C0">
            <wp:extent cx="5219700" cy="2760418"/>
            <wp:effectExtent l="0" t="0" r="0" b="190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4173" cy="278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7C3CE" w14:textId="1869217D" w:rsidR="00A46AB0" w:rsidRDefault="00A46AB0" w:rsidP="00A46AB0">
      <w:pPr>
        <w:pStyle w:val="2"/>
        <w:spacing w:before="120"/>
      </w:pPr>
      <w:bookmarkStart w:id="13" w:name="_Toc79411902"/>
      <w:r>
        <w:lastRenderedPageBreak/>
        <w:t>2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用户级应用——日历</w:t>
      </w:r>
      <w:bookmarkEnd w:id="13"/>
    </w:p>
    <w:p w14:paraId="051F8B55" w14:textId="02B06F37" w:rsidR="00A46AB0" w:rsidRDefault="00557619" w:rsidP="00A46AB0">
      <w:pPr>
        <w:rPr>
          <w:lang w:eastAsia="zh-CN"/>
        </w:rPr>
      </w:pPr>
      <w:r>
        <w:rPr>
          <w:rFonts w:hint="eastAsia"/>
          <w:lang w:eastAsia="zh-CN"/>
        </w:rPr>
        <w:t>本功能包含三种次级日历功能，能够显示某年年历、某月月历和某日在该年的位置和星期。本功能会对输入进行错误处理</w:t>
      </w:r>
      <w:r w:rsidR="00F62AC9">
        <w:rPr>
          <w:rFonts w:hint="eastAsia"/>
          <w:lang w:eastAsia="zh-CN"/>
        </w:rPr>
        <w:t>，包括年份检测、月份检测、日期检测、闰年检测。</w:t>
      </w:r>
    </w:p>
    <w:p w14:paraId="1F23998C" w14:textId="4A3A2A20" w:rsidR="000D578D" w:rsidRDefault="000D578D" w:rsidP="00967D49">
      <w:pPr>
        <w:rPr>
          <w:lang w:eastAsia="zh-CN"/>
        </w:rPr>
      </w:pPr>
      <w:r>
        <w:rPr>
          <w:rFonts w:hint="eastAsia"/>
          <w:lang w:eastAsia="zh-CN"/>
        </w:rPr>
        <w:t>基本功能提示</w:t>
      </w:r>
    </w:p>
    <w:p w14:paraId="4CAA7E77" w14:textId="3FEA1C5A" w:rsidR="000D578D" w:rsidRPr="000D578D" w:rsidRDefault="00FE5BE2" w:rsidP="00A46AB0">
      <w:pPr>
        <w:rPr>
          <w:lang w:eastAsia="zh-CN"/>
        </w:rPr>
      </w:pPr>
      <w:r w:rsidRPr="00FE5BE2">
        <w:rPr>
          <w:noProof/>
        </w:rPr>
        <w:drawing>
          <wp:inline distT="0" distB="0" distL="0" distR="0" wp14:anchorId="134E7D5E" wp14:editId="04B8D8B6">
            <wp:extent cx="5212080" cy="3580645"/>
            <wp:effectExtent l="0" t="0" r="7620" b="127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1086" cy="362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BF364" w14:textId="77777777" w:rsidR="00967D49" w:rsidRDefault="00967D49" w:rsidP="00A46AB0">
      <w:pPr>
        <w:rPr>
          <w:lang w:eastAsia="zh-CN"/>
        </w:rPr>
      </w:pPr>
    </w:p>
    <w:p w14:paraId="74A7AA09" w14:textId="77777777" w:rsidR="00967D49" w:rsidRDefault="00967D49" w:rsidP="00A46AB0">
      <w:pPr>
        <w:rPr>
          <w:lang w:eastAsia="zh-CN"/>
        </w:rPr>
      </w:pPr>
    </w:p>
    <w:p w14:paraId="44F156E1" w14:textId="77777777" w:rsidR="00967D49" w:rsidRDefault="00967D49" w:rsidP="00A46AB0">
      <w:pPr>
        <w:rPr>
          <w:lang w:eastAsia="zh-CN"/>
        </w:rPr>
      </w:pPr>
    </w:p>
    <w:p w14:paraId="5C23D739" w14:textId="77777777" w:rsidR="00967D49" w:rsidRDefault="00967D49" w:rsidP="00A46AB0">
      <w:pPr>
        <w:rPr>
          <w:lang w:eastAsia="zh-CN"/>
        </w:rPr>
      </w:pPr>
    </w:p>
    <w:p w14:paraId="556A31DC" w14:textId="77777777" w:rsidR="00967D49" w:rsidRDefault="00967D49" w:rsidP="00A46AB0">
      <w:pPr>
        <w:rPr>
          <w:lang w:eastAsia="zh-CN"/>
        </w:rPr>
      </w:pPr>
    </w:p>
    <w:p w14:paraId="4CEF75AF" w14:textId="77777777" w:rsidR="00967D49" w:rsidRDefault="00967D49" w:rsidP="00A46AB0">
      <w:pPr>
        <w:rPr>
          <w:lang w:eastAsia="zh-CN"/>
        </w:rPr>
      </w:pPr>
    </w:p>
    <w:p w14:paraId="4328254C" w14:textId="77777777" w:rsidR="00967D49" w:rsidRDefault="00967D49" w:rsidP="00A46AB0">
      <w:pPr>
        <w:rPr>
          <w:lang w:eastAsia="zh-CN"/>
        </w:rPr>
      </w:pPr>
    </w:p>
    <w:p w14:paraId="0690AF47" w14:textId="77777777" w:rsidR="00967D49" w:rsidRDefault="00967D49" w:rsidP="00A46AB0">
      <w:pPr>
        <w:rPr>
          <w:lang w:eastAsia="zh-CN"/>
        </w:rPr>
      </w:pPr>
    </w:p>
    <w:p w14:paraId="74A11B37" w14:textId="77777777" w:rsidR="00967D49" w:rsidRDefault="00967D49" w:rsidP="00A46AB0">
      <w:pPr>
        <w:rPr>
          <w:lang w:eastAsia="zh-CN"/>
        </w:rPr>
      </w:pPr>
    </w:p>
    <w:p w14:paraId="42020F19" w14:textId="77777777" w:rsidR="00967D49" w:rsidRDefault="00967D49" w:rsidP="00A46AB0">
      <w:pPr>
        <w:rPr>
          <w:lang w:eastAsia="zh-CN"/>
        </w:rPr>
      </w:pPr>
    </w:p>
    <w:p w14:paraId="6E13E9F3" w14:textId="77777777" w:rsidR="00967D49" w:rsidRDefault="00967D49" w:rsidP="00A46AB0">
      <w:pPr>
        <w:rPr>
          <w:lang w:eastAsia="zh-CN"/>
        </w:rPr>
      </w:pPr>
    </w:p>
    <w:p w14:paraId="48B51C05" w14:textId="77777777" w:rsidR="00967D49" w:rsidRDefault="00967D49" w:rsidP="00A46AB0">
      <w:pPr>
        <w:rPr>
          <w:lang w:eastAsia="zh-CN"/>
        </w:rPr>
      </w:pPr>
    </w:p>
    <w:p w14:paraId="58F2CF8F" w14:textId="0D030A76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显示某年年历</w:t>
      </w:r>
      <w:r w:rsidR="00FF34D3" w:rsidRPr="00FF34D3">
        <w:rPr>
          <w:rFonts w:hint="eastAsia"/>
          <w:lang w:eastAsia="zh-CN"/>
        </w:rPr>
        <w:t>（可以使</w:t>
      </w:r>
      <w:r w:rsidR="00FF34D3">
        <w:rPr>
          <w:rFonts w:hint="eastAsia"/>
          <w:lang w:eastAsia="zh-CN"/>
        </w:rPr>
        <w:t>用</w:t>
      </w:r>
      <w:r w:rsidR="00FF34D3" w:rsidRPr="00FF34D3">
        <w:rPr>
          <w:rFonts w:hint="eastAsia"/>
          <w:lang w:eastAsia="zh-CN"/>
        </w:rPr>
        <w:t>shift + up/down</w:t>
      </w:r>
      <w:r w:rsidR="00FF34D3" w:rsidRPr="00FF34D3">
        <w:rPr>
          <w:rFonts w:hint="eastAsia"/>
          <w:lang w:eastAsia="zh-CN"/>
        </w:rPr>
        <w:t>上下翻页）</w:t>
      </w:r>
    </w:p>
    <w:p w14:paraId="1082F001" w14:textId="5A26A533" w:rsidR="00631168" w:rsidRDefault="00631168" w:rsidP="00A46AB0">
      <w:pPr>
        <w:rPr>
          <w:lang w:eastAsia="zh-CN"/>
        </w:rPr>
      </w:pPr>
      <w:proofErr w:type="spellStart"/>
      <w:r>
        <w:rPr>
          <w:lang w:eastAsia="zh-CN"/>
        </w:rPr>
        <w:t>c</w:t>
      </w:r>
      <w:r>
        <w:rPr>
          <w:rFonts w:hint="eastAsia"/>
          <w:lang w:eastAsia="zh-CN"/>
        </w:rPr>
        <w:t>al</w:t>
      </w:r>
      <w:proofErr w:type="spellEnd"/>
      <w:r>
        <w:rPr>
          <w:lang w:eastAsia="zh-CN"/>
        </w:rPr>
        <w:t xml:space="preserve"> --year 2021</w:t>
      </w:r>
    </w:p>
    <w:p w14:paraId="34F99652" w14:textId="5DA5135D" w:rsidR="00FF34D3" w:rsidRDefault="00FF34D3" w:rsidP="00FF34D3">
      <w:pPr>
        <w:rPr>
          <w:lang w:eastAsia="zh-CN"/>
        </w:rPr>
      </w:pPr>
      <w:r w:rsidRPr="00FF34D3">
        <w:rPr>
          <w:noProof/>
        </w:rPr>
        <w:drawing>
          <wp:inline distT="0" distB="0" distL="0" distR="0" wp14:anchorId="2A7A0216" wp14:editId="36D5CC9F">
            <wp:extent cx="5227320" cy="35329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48848" cy="3547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BA2AC" w14:textId="384C88B2" w:rsidR="00FF34D3" w:rsidRDefault="00FF34D3" w:rsidP="00A46AB0">
      <w:pPr>
        <w:rPr>
          <w:lang w:eastAsia="zh-CN"/>
        </w:rPr>
      </w:pPr>
      <w:r w:rsidRPr="00FF34D3">
        <w:rPr>
          <w:noProof/>
        </w:rPr>
        <w:drawing>
          <wp:inline distT="0" distB="0" distL="0" distR="0" wp14:anchorId="6B24EA28" wp14:editId="0DDF166A">
            <wp:extent cx="5250180" cy="3570354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61714" cy="357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0B0F5" w14:textId="179C7E0E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显示某月月历</w:t>
      </w:r>
    </w:p>
    <w:p w14:paraId="699CA178" w14:textId="2665EFF8" w:rsidR="00631168" w:rsidRDefault="00631168" w:rsidP="00A46AB0">
      <w:pPr>
        <w:rPr>
          <w:lang w:eastAsia="zh-CN"/>
        </w:rPr>
      </w:pP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--month 2020/12</w:t>
      </w:r>
    </w:p>
    <w:p w14:paraId="3C49743B" w14:textId="538A4AC1" w:rsidR="00F62AC9" w:rsidRDefault="00631168" w:rsidP="00A46AB0">
      <w:pPr>
        <w:rPr>
          <w:lang w:eastAsia="zh-CN"/>
        </w:rPr>
      </w:pPr>
      <w:r w:rsidRPr="00631168">
        <w:rPr>
          <w:noProof/>
        </w:rPr>
        <w:drawing>
          <wp:inline distT="0" distB="0" distL="0" distR="0" wp14:anchorId="7B62AB9F" wp14:editId="79AEE463">
            <wp:extent cx="4991100" cy="3389765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15619" cy="340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CCF24" w14:textId="671612CC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t>显示某日在该年的位置和星期</w:t>
      </w:r>
    </w:p>
    <w:p w14:paraId="54DC0F46" w14:textId="28D7AD6C" w:rsidR="00F62AC9" w:rsidRDefault="00631168" w:rsidP="00A46AB0">
      <w:pPr>
        <w:rPr>
          <w:lang w:eastAsia="zh-CN"/>
        </w:rPr>
      </w:pP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--day 2001/10/11</w:t>
      </w:r>
    </w:p>
    <w:p w14:paraId="7524DA0E" w14:textId="24F2A840" w:rsidR="0045684B" w:rsidRPr="0045684B" w:rsidRDefault="0045684B" w:rsidP="00A46AB0">
      <w:pPr>
        <w:rPr>
          <w:lang w:eastAsia="zh-CN"/>
        </w:rPr>
      </w:pPr>
      <w:r w:rsidRPr="0045684B">
        <w:rPr>
          <w:noProof/>
        </w:rPr>
        <w:drawing>
          <wp:inline distT="0" distB="0" distL="0" distR="0" wp14:anchorId="0C2D738C" wp14:editId="415DD81D">
            <wp:extent cx="4983480" cy="3404921"/>
            <wp:effectExtent l="0" t="0" r="762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06023" cy="342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DEB6" w14:textId="15364081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年份检测</w:t>
      </w:r>
    </w:p>
    <w:p w14:paraId="4C239B6F" w14:textId="71E21CD0" w:rsidR="00F62AC9" w:rsidRDefault="000D578D" w:rsidP="00A46AB0">
      <w:pPr>
        <w:rPr>
          <w:lang w:eastAsia="zh-CN"/>
        </w:rPr>
      </w:pP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--year -1</w:t>
      </w:r>
    </w:p>
    <w:p w14:paraId="0A78482F" w14:textId="64A51542" w:rsidR="000D578D" w:rsidRDefault="000D578D" w:rsidP="00A46AB0">
      <w:pPr>
        <w:rPr>
          <w:lang w:eastAsia="zh-CN"/>
        </w:rPr>
      </w:pPr>
      <w:r w:rsidRPr="000D578D">
        <w:rPr>
          <w:noProof/>
        </w:rPr>
        <w:drawing>
          <wp:inline distT="0" distB="0" distL="0" distR="0" wp14:anchorId="2C2D6290" wp14:editId="5E5E247C">
            <wp:extent cx="4991100" cy="341232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004561" cy="342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D7DA" w14:textId="3C2B846B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t>月份检测</w:t>
      </w:r>
    </w:p>
    <w:p w14:paraId="6C83E0F9" w14:textId="4375E6DA" w:rsidR="00631168" w:rsidRDefault="000D578D" w:rsidP="00A46AB0">
      <w:pPr>
        <w:rPr>
          <w:lang w:eastAsia="zh-CN"/>
        </w:rPr>
      </w:pP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--month 2021/13</w:t>
      </w:r>
    </w:p>
    <w:p w14:paraId="1D260061" w14:textId="33F757F7" w:rsidR="000D578D" w:rsidRDefault="000D578D" w:rsidP="00A46AB0">
      <w:pPr>
        <w:rPr>
          <w:lang w:eastAsia="zh-CN"/>
        </w:rPr>
      </w:pPr>
      <w:r w:rsidRPr="000D578D">
        <w:rPr>
          <w:noProof/>
        </w:rPr>
        <w:drawing>
          <wp:inline distT="0" distB="0" distL="0" distR="0" wp14:anchorId="32F67280" wp14:editId="45ADC11F">
            <wp:extent cx="4975860" cy="338600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991648" cy="339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C40FD" w14:textId="0B35BF64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日期检测</w:t>
      </w:r>
    </w:p>
    <w:p w14:paraId="27FC20AB" w14:textId="1202DEB6" w:rsidR="0045684B" w:rsidRDefault="0045684B" w:rsidP="00A46AB0">
      <w:pPr>
        <w:rPr>
          <w:lang w:eastAsia="zh-CN"/>
        </w:rPr>
      </w:pPr>
      <w:proofErr w:type="spellStart"/>
      <w:r w:rsidRPr="0045684B">
        <w:rPr>
          <w:lang w:eastAsia="zh-CN"/>
        </w:rPr>
        <w:t>cal</w:t>
      </w:r>
      <w:proofErr w:type="spellEnd"/>
      <w:r w:rsidRPr="0045684B">
        <w:rPr>
          <w:lang w:eastAsia="zh-CN"/>
        </w:rPr>
        <w:t xml:space="preserve"> --</w:t>
      </w:r>
      <w:r>
        <w:rPr>
          <w:rFonts w:hint="eastAsia"/>
          <w:lang w:eastAsia="zh-CN"/>
        </w:rPr>
        <w:t>day</w:t>
      </w:r>
      <w:r w:rsidRPr="0045684B">
        <w:rPr>
          <w:lang w:eastAsia="zh-CN"/>
        </w:rPr>
        <w:t xml:space="preserve"> </w:t>
      </w:r>
      <w:r>
        <w:rPr>
          <w:lang w:eastAsia="zh-CN"/>
        </w:rPr>
        <w:t>2021/2/29</w:t>
      </w:r>
    </w:p>
    <w:p w14:paraId="53264B66" w14:textId="1ACB29F7" w:rsidR="00F62AC9" w:rsidRDefault="0045684B" w:rsidP="00A46AB0">
      <w:pPr>
        <w:rPr>
          <w:lang w:eastAsia="zh-CN"/>
        </w:rPr>
      </w:pPr>
      <w:r w:rsidRPr="0045684B">
        <w:rPr>
          <w:noProof/>
        </w:rPr>
        <w:drawing>
          <wp:inline distT="0" distB="0" distL="0" distR="0" wp14:anchorId="7F1597DB" wp14:editId="489358E6">
            <wp:extent cx="4968645" cy="3383280"/>
            <wp:effectExtent l="0" t="0" r="381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994211" cy="340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0E16B" w14:textId="32F438C3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t>平年二月份检测</w:t>
      </w:r>
    </w:p>
    <w:p w14:paraId="5E326B47" w14:textId="5DFC8948" w:rsidR="00F62AC9" w:rsidRDefault="00631168" w:rsidP="00A46AB0">
      <w:pPr>
        <w:rPr>
          <w:lang w:eastAsia="zh-CN"/>
        </w:rPr>
      </w:pPr>
      <w:bookmarkStart w:id="14" w:name="_Hlk78927470"/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--year 1900</w:t>
      </w:r>
    </w:p>
    <w:bookmarkEnd w:id="14"/>
    <w:p w14:paraId="626733E6" w14:textId="6C5DFD9C" w:rsidR="00631168" w:rsidRDefault="00631168" w:rsidP="00A46AB0">
      <w:pPr>
        <w:rPr>
          <w:lang w:eastAsia="zh-CN"/>
        </w:rPr>
      </w:pPr>
      <w:r w:rsidRPr="00631168">
        <w:rPr>
          <w:noProof/>
        </w:rPr>
        <w:drawing>
          <wp:inline distT="0" distB="0" distL="0" distR="0" wp14:anchorId="6CD74706" wp14:editId="079AC000">
            <wp:extent cx="4983480" cy="3416458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89633" cy="3420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2149D" w14:textId="6AC2FDBE" w:rsidR="00F62AC9" w:rsidRDefault="00F62AC9" w:rsidP="00A46AB0">
      <w:pPr>
        <w:rPr>
          <w:lang w:eastAsia="zh-CN"/>
        </w:rPr>
      </w:pPr>
      <w:r>
        <w:rPr>
          <w:rFonts w:hint="eastAsia"/>
          <w:lang w:eastAsia="zh-CN"/>
        </w:rPr>
        <w:lastRenderedPageBreak/>
        <w:t>闰年二月份检测</w:t>
      </w:r>
    </w:p>
    <w:p w14:paraId="558D4F6B" w14:textId="6F3BC7F9" w:rsidR="00631168" w:rsidRDefault="00631168" w:rsidP="00631168">
      <w:pPr>
        <w:rPr>
          <w:lang w:eastAsia="zh-CN"/>
        </w:rPr>
      </w:pPr>
      <w:proofErr w:type="spellStart"/>
      <w:r>
        <w:rPr>
          <w:lang w:eastAsia="zh-CN"/>
        </w:rPr>
        <w:t>cal</w:t>
      </w:r>
      <w:proofErr w:type="spellEnd"/>
      <w:r>
        <w:rPr>
          <w:lang w:eastAsia="zh-CN"/>
        </w:rPr>
        <w:t xml:space="preserve"> --year 2020</w:t>
      </w:r>
    </w:p>
    <w:p w14:paraId="423D6F02" w14:textId="434F8C30" w:rsidR="00F62AC9" w:rsidRDefault="00631168" w:rsidP="00A46AB0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693FADD" wp14:editId="13E5AB52">
            <wp:extent cx="5288280" cy="362596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340" cy="36356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DC1E9BF" w14:textId="73313C32" w:rsidR="00967D49" w:rsidRDefault="00967D49" w:rsidP="00A46AB0">
      <w:pPr>
        <w:rPr>
          <w:lang w:eastAsia="zh-CN"/>
        </w:rPr>
      </w:pPr>
    </w:p>
    <w:p w14:paraId="42DF3503" w14:textId="7AB4A96D" w:rsidR="00967D49" w:rsidRDefault="00967D49" w:rsidP="00A46AB0">
      <w:pPr>
        <w:rPr>
          <w:lang w:eastAsia="zh-CN"/>
        </w:rPr>
      </w:pPr>
    </w:p>
    <w:p w14:paraId="7FD4B3AE" w14:textId="60ED2636" w:rsidR="00967D49" w:rsidRDefault="00967D49" w:rsidP="00A46AB0">
      <w:pPr>
        <w:rPr>
          <w:lang w:eastAsia="zh-CN"/>
        </w:rPr>
      </w:pPr>
    </w:p>
    <w:p w14:paraId="04DFC8E7" w14:textId="251DDA70" w:rsidR="00967D49" w:rsidRDefault="00967D49" w:rsidP="00A46AB0">
      <w:pPr>
        <w:rPr>
          <w:lang w:eastAsia="zh-CN"/>
        </w:rPr>
      </w:pPr>
    </w:p>
    <w:p w14:paraId="0551B0B7" w14:textId="35971951" w:rsidR="00967D49" w:rsidRDefault="00967D49" w:rsidP="00A46AB0">
      <w:pPr>
        <w:rPr>
          <w:lang w:eastAsia="zh-CN"/>
        </w:rPr>
      </w:pPr>
    </w:p>
    <w:p w14:paraId="00B2FF89" w14:textId="45776FDA" w:rsidR="00967D49" w:rsidRDefault="00967D49" w:rsidP="00A46AB0">
      <w:pPr>
        <w:rPr>
          <w:lang w:eastAsia="zh-CN"/>
        </w:rPr>
      </w:pPr>
    </w:p>
    <w:p w14:paraId="120ACDEC" w14:textId="67573066" w:rsidR="00967D49" w:rsidRDefault="00967D49" w:rsidP="00A46AB0">
      <w:pPr>
        <w:rPr>
          <w:lang w:eastAsia="zh-CN"/>
        </w:rPr>
      </w:pPr>
    </w:p>
    <w:p w14:paraId="16E8BA3C" w14:textId="0DBA7CAE" w:rsidR="00967D49" w:rsidRDefault="00967D49" w:rsidP="00A46AB0">
      <w:pPr>
        <w:rPr>
          <w:lang w:eastAsia="zh-CN"/>
        </w:rPr>
      </w:pPr>
    </w:p>
    <w:p w14:paraId="464DCB1E" w14:textId="1C403490" w:rsidR="00967D49" w:rsidRDefault="00967D49" w:rsidP="00A46AB0">
      <w:pPr>
        <w:rPr>
          <w:lang w:eastAsia="zh-CN"/>
        </w:rPr>
      </w:pPr>
    </w:p>
    <w:p w14:paraId="662D281D" w14:textId="0D278C9D" w:rsidR="00967D49" w:rsidRDefault="00967D49" w:rsidP="00A46AB0">
      <w:pPr>
        <w:rPr>
          <w:lang w:eastAsia="zh-CN"/>
        </w:rPr>
      </w:pPr>
    </w:p>
    <w:p w14:paraId="414A1B9B" w14:textId="107451F3" w:rsidR="00967D49" w:rsidRDefault="00967D49" w:rsidP="00A46AB0">
      <w:pPr>
        <w:rPr>
          <w:lang w:eastAsia="zh-CN"/>
        </w:rPr>
      </w:pPr>
    </w:p>
    <w:p w14:paraId="597899BD" w14:textId="3EA061ED" w:rsidR="00967D49" w:rsidRDefault="00967D49" w:rsidP="00A46AB0">
      <w:pPr>
        <w:rPr>
          <w:lang w:eastAsia="zh-CN"/>
        </w:rPr>
      </w:pPr>
    </w:p>
    <w:p w14:paraId="2D6AF4A8" w14:textId="77777777" w:rsidR="00967D49" w:rsidRDefault="00967D49" w:rsidP="00A46AB0">
      <w:pPr>
        <w:rPr>
          <w:rFonts w:hint="eastAsia"/>
          <w:lang w:eastAsia="zh-CN"/>
        </w:rPr>
      </w:pPr>
    </w:p>
    <w:p w14:paraId="2630F906" w14:textId="29BC4FA5" w:rsidR="00A46AB0" w:rsidRDefault="00A46AB0" w:rsidP="00A46AB0">
      <w:pPr>
        <w:pStyle w:val="2"/>
        <w:spacing w:before="120"/>
      </w:pPr>
      <w:bookmarkStart w:id="15" w:name="_Toc79411903"/>
      <w:r>
        <w:lastRenderedPageBreak/>
        <w:t>2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用户级应用——计算器</w:t>
      </w:r>
      <w:bookmarkEnd w:id="15"/>
    </w:p>
    <w:p w14:paraId="3FCE170C" w14:textId="0215B869" w:rsidR="00A46AB0" w:rsidRDefault="00085EBF" w:rsidP="00A46AB0">
      <w:pPr>
        <w:rPr>
          <w:lang w:eastAsia="zh-CN"/>
        </w:rPr>
      </w:pPr>
      <w:r>
        <w:rPr>
          <w:rFonts w:hint="eastAsia"/>
          <w:lang w:eastAsia="zh-CN"/>
        </w:rPr>
        <w:t>本功能包含两种计算器次级功能，能够对输入的数学表达式进行计算，并能够向用户输出转换出的后缀表达式。本功能支持括号输入，双目运算符如：加、减、乘、除运算。本功能会对输入发数学表达式进行基本法的错误处理，能够进行表达式中非法字符检测</w:t>
      </w:r>
      <w:r w:rsidR="001A5F05">
        <w:rPr>
          <w:rFonts w:hint="eastAsia"/>
          <w:lang w:eastAsia="zh-CN"/>
        </w:rPr>
        <w:t>，括号匹配检测。</w:t>
      </w:r>
    </w:p>
    <w:p w14:paraId="16504A3F" w14:textId="62F63829" w:rsidR="00051376" w:rsidRDefault="00051376" w:rsidP="00A46AB0">
      <w:pPr>
        <w:rPr>
          <w:lang w:eastAsia="zh-CN"/>
        </w:rPr>
      </w:pPr>
      <w:r>
        <w:rPr>
          <w:rFonts w:hint="eastAsia"/>
          <w:lang w:eastAsia="zh-CN"/>
        </w:rPr>
        <w:t>基本功能提示</w:t>
      </w:r>
      <w:r>
        <w:rPr>
          <w:rFonts w:hint="eastAsia"/>
          <w:lang w:eastAsia="zh-CN"/>
        </w:rPr>
        <w:t>:</w:t>
      </w:r>
    </w:p>
    <w:p w14:paraId="09884BB8" w14:textId="6334282D" w:rsidR="00051376" w:rsidRDefault="00051376" w:rsidP="00A46AB0">
      <w:pPr>
        <w:rPr>
          <w:lang w:eastAsia="zh-CN"/>
        </w:rPr>
      </w:pPr>
      <w:r>
        <w:rPr>
          <w:lang w:eastAsia="zh-CN"/>
        </w:rPr>
        <w:t>c</w:t>
      </w:r>
      <w:r>
        <w:rPr>
          <w:rFonts w:hint="eastAsia"/>
          <w:lang w:eastAsia="zh-CN"/>
        </w:rPr>
        <w:t>alc</w:t>
      </w:r>
    </w:p>
    <w:p w14:paraId="37EFE7BB" w14:textId="7A836402" w:rsidR="00051376" w:rsidRPr="00051376" w:rsidRDefault="00051376" w:rsidP="00A46AB0">
      <w:pPr>
        <w:rPr>
          <w:lang w:eastAsia="zh-CN"/>
        </w:rPr>
      </w:pPr>
      <w:r>
        <w:rPr>
          <w:noProof/>
        </w:rPr>
        <w:drawing>
          <wp:inline distT="0" distB="0" distL="0" distR="0" wp14:anchorId="1DA09DDC" wp14:editId="35D4C196">
            <wp:extent cx="4562475" cy="13525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A3B4" w14:textId="7E42EE0A" w:rsidR="00956EB7" w:rsidRDefault="00956EB7" w:rsidP="00A46AB0">
      <w:pPr>
        <w:rPr>
          <w:lang w:eastAsia="zh-CN"/>
        </w:rPr>
      </w:pPr>
      <w:r>
        <w:rPr>
          <w:rFonts w:hint="eastAsia"/>
          <w:lang w:eastAsia="zh-CN"/>
        </w:rPr>
        <w:t>计算表达式的值：</w:t>
      </w:r>
    </w:p>
    <w:p w14:paraId="68B2EA98" w14:textId="21BAB9A5" w:rsidR="00051376" w:rsidRDefault="00051376" w:rsidP="00A46AB0">
      <w:pPr>
        <w:rPr>
          <w:lang w:eastAsia="zh-CN"/>
        </w:rPr>
      </w:pPr>
      <w:r>
        <w:rPr>
          <w:lang w:eastAsia="zh-CN"/>
        </w:rPr>
        <w:t>calc 2*(3+4)</w:t>
      </w:r>
    </w:p>
    <w:p w14:paraId="7B82812F" w14:textId="541A2935" w:rsidR="00956EB7" w:rsidRDefault="00051376" w:rsidP="00A46AB0">
      <w:pPr>
        <w:rPr>
          <w:lang w:eastAsia="zh-CN"/>
        </w:rPr>
      </w:pPr>
      <w:r w:rsidRPr="00051376">
        <w:rPr>
          <w:noProof/>
        </w:rPr>
        <w:drawing>
          <wp:inline distT="0" distB="0" distL="0" distR="0" wp14:anchorId="0AABC72D" wp14:editId="7B04B28E">
            <wp:extent cx="3114675" cy="4191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52E1" w14:textId="1370A1AC" w:rsidR="00956EB7" w:rsidRDefault="00956EB7" w:rsidP="00A46AB0">
      <w:pPr>
        <w:rPr>
          <w:lang w:eastAsia="zh-CN"/>
        </w:rPr>
      </w:pPr>
      <w:r>
        <w:rPr>
          <w:rFonts w:hint="eastAsia"/>
          <w:lang w:eastAsia="zh-CN"/>
        </w:rPr>
        <w:t>将中缀表达式转换为后缀表达式：</w:t>
      </w:r>
    </w:p>
    <w:p w14:paraId="62F6F5D6" w14:textId="6884944C" w:rsidR="00051376" w:rsidRDefault="00051376" w:rsidP="00A46AB0">
      <w:pPr>
        <w:rPr>
          <w:lang w:eastAsia="zh-CN"/>
        </w:rPr>
      </w:pPr>
      <w:r>
        <w:rPr>
          <w:lang w:eastAsia="zh-CN"/>
        </w:rPr>
        <w:t>calc --rev 2*</w:t>
      </w:r>
      <w:r>
        <w:rPr>
          <w:rFonts w:hint="eastAsia"/>
          <w:lang w:eastAsia="zh-CN"/>
        </w:rPr>
        <w:t>(2</w:t>
      </w:r>
      <w:r>
        <w:rPr>
          <w:lang w:eastAsia="zh-CN"/>
        </w:rPr>
        <w:t>+4</w:t>
      </w:r>
      <w:r>
        <w:rPr>
          <w:rFonts w:hint="eastAsia"/>
          <w:lang w:eastAsia="zh-CN"/>
        </w:rPr>
        <w:t>)</w:t>
      </w:r>
    </w:p>
    <w:p w14:paraId="6A1B8595" w14:textId="2CC98805" w:rsidR="00956EB7" w:rsidRDefault="00051376" w:rsidP="00A46AB0">
      <w:pPr>
        <w:rPr>
          <w:lang w:eastAsia="zh-CN"/>
        </w:rPr>
      </w:pPr>
      <w:r>
        <w:rPr>
          <w:noProof/>
        </w:rPr>
        <w:drawing>
          <wp:inline distT="0" distB="0" distL="0" distR="0" wp14:anchorId="4A73E568" wp14:editId="5B34AC75">
            <wp:extent cx="3638550" cy="533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0D85" w14:textId="57BA1381" w:rsidR="00956EB7" w:rsidRDefault="00956EB7" w:rsidP="00A46AB0">
      <w:pPr>
        <w:rPr>
          <w:lang w:eastAsia="zh-CN"/>
        </w:rPr>
      </w:pPr>
      <w:r>
        <w:rPr>
          <w:rFonts w:hint="eastAsia"/>
          <w:lang w:eastAsia="zh-CN"/>
        </w:rPr>
        <w:t>表达式中含有非法字符：</w:t>
      </w:r>
    </w:p>
    <w:p w14:paraId="188B2D02" w14:textId="73CEA2D2" w:rsidR="00956EB7" w:rsidRDefault="00051376" w:rsidP="00A46AB0">
      <w:pPr>
        <w:rPr>
          <w:lang w:eastAsia="zh-CN"/>
        </w:rPr>
      </w:pPr>
      <w:r>
        <w:rPr>
          <w:lang w:eastAsia="zh-CN"/>
        </w:rPr>
        <w:t>calc 2r56</w:t>
      </w:r>
    </w:p>
    <w:p w14:paraId="403A46AF" w14:textId="1EBDDC0E" w:rsidR="00051376" w:rsidRDefault="00051376" w:rsidP="00A46AB0">
      <w:pPr>
        <w:rPr>
          <w:lang w:eastAsia="zh-CN"/>
        </w:rPr>
      </w:pPr>
      <w:r>
        <w:rPr>
          <w:noProof/>
        </w:rPr>
        <w:drawing>
          <wp:inline distT="0" distB="0" distL="0" distR="0" wp14:anchorId="74AFCCF0" wp14:editId="17561ACF">
            <wp:extent cx="4686300" cy="6096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1F32" w14:textId="2A72CEFF" w:rsidR="00956EB7" w:rsidRDefault="00956EB7" w:rsidP="00A46AB0">
      <w:pPr>
        <w:rPr>
          <w:lang w:eastAsia="zh-CN"/>
        </w:rPr>
      </w:pPr>
      <w:r>
        <w:rPr>
          <w:rFonts w:hint="eastAsia"/>
          <w:lang w:eastAsia="zh-CN"/>
        </w:rPr>
        <w:t>表达式括号不匹配：</w:t>
      </w:r>
    </w:p>
    <w:p w14:paraId="117BC6B6" w14:textId="3A293EAA" w:rsidR="00051376" w:rsidRDefault="00051376" w:rsidP="00A46AB0">
      <w:pPr>
        <w:rPr>
          <w:lang w:eastAsia="zh-CN"/>
        </w:rPr>
      </w:pPr>
      <w:r>
        <w:rPr>
          <w:lang w:eastAsia="zh-CN"/>
        </w:rPr>
        <w:t>calc 2*(2+3))</w:t>
      </w:r>
    </w:p>
    <w:p w14:paraId="75B1D0E3" w14:textId="41A7951E" w:rsidR="00051376" w:rsidRDefault="00051376" w:rsidP="00051376">
      <w:pPr>
        <w:rPr>
          <w:lang w:eastAsia="zh-CN"/>
        </w:rPr>
      </w:pPr>
      <w:r>
        <w:rPr>
          <w:noProof/>
        </w:rPr>
        <w:drawing>
          <wp:inline distT="0" distB="0" distL="0" distR="0" wp14:anchorId="134C2F6A" wp14:editId="6CC3B139">
            <wp:extent cx="4400550" cy="51435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4754" w14:textId="77777777" w:rsidR="00085EBF" w:rsidRDefault="00085EBF" w:rsidP="00A46AB0">
      <w:pPr>
        <w:rPr>
          <w:lang w:eastAsia="zh-CN"/>
        </w:rPr>
      </w:pPr>
    </w:p>
    <w:p w14:paraId="60570638" w14:textId="12B7BE5B" w:rsidR="00A46AB0" w:rsidRDefault="00A46AB0" w:rsidP="00A46AB0">
      <w:pPr>
        <w:pStyle w:val="2"/>
        <w:spacing w:before="120"/>
      </w:pPr>
      <w:bookmarkStart w:id="16" w:name="_Toc79411904"/>
      <w:r>
        <w:lastRenderedPageBreak/>
        <w:t>2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用户级应用——</w:t>
      </w:r>
      <w:r w:rsidR="00A53076">
        <w:rPr>
          <w:rFonts w:hint="eastAsia"/>
        </w:rPr>
        <w:t>2</w:t>
      </w:r>
      <w:r w:rsidR="00A53076">
        <w:t>048</w:t>
      </w:r>
      <w:bookmarkEnd w:id="16"/>
    </w:p>
    <w:p w14:paraId="2767C11D" w14:textId="611FE27C" w:rsidR="00A46AB0" w:rsidRDefault="00A53076" w:rsidP="00A46AB0">
      <w:pPr>
        <w:rPr>
          <w:lang w:eastAsia="zh-CN"/>
        </w:rPr>
      </w:pPr>
      <w:r>
        <w:rPr>
          <w:rFonts w:hint="eastAsia"/>
          <w:lang w:eastAsia="zh-CN"/>
        </w:rPr>
        <w:t>本功能</w:t>
      </w:r>
      <w:r w:rsidRPr="00A53076">
        <w:rPr>
          <w:rFonts w:hint="eastAsia"/>
          <w:lang w:eastAsia="zh-CN"/>
        </w:rPr>
        <w:t>实现了</w:t>
      </w:r>
      <w:r>
        <w:rPr>
          <w:rFonts w:hint="eastAsia"/>
          <w:lang w:eastAsia="zh-CN"/>
        </w:rPr>
        <w:t>曾经风靡全球的</w:t>
      </w:r>
      <w:r w:rsidRPr="00A53076">
        <w:rPr>
          <w:rFonts w:hint="eastAsia"/>
          <w:lang w:eastAsia="zh-CN"/>
        </w:rPr>
        <w:t>2048</w:t>
      </w:r>
      <w:r w:rsidRPr="00A53076">
        <w:rPr>
          <w:rFonts w:hint="eastAsia"/>
          <w:lang w:eastAsia="zh-CN"/>
        </w:rPr>
        <w:t>游戏，通过</w:t>
      </w:r>
      <w:r w:rsidRPr="00A53076">
        <w:rPr>
          <w:rFonts w:hint="eastAsia"/>
          <w:lang w:eastAsia="zh-CN"/>
        </w:rPr>
        <w:t xml:space="preserve"> </w:t>
      </w:r>
      <w:proofErr w:type="spellStart"/>
      <w:r w:rsidRPr="00A53076">
        <w:rPr>
          <w:rFonts w:hint="eastAsia"/>
          <w:lang w:eastAsia="zh-CN"/>
        </w:rPr>
        <w:t>wsad</w:t>
      </w:r>
      <w:proofErr w:type="spellEnd"/>
      <w:r>
        <w:rPr>
          <w:rFonts w:hint="eastAsia"/>
          <w:lang w:eastAsia="zh-CN"/>
        </w:rPr>
        <w:t>四个按键</w:t>
      </w:r>
      <w:r w:rsidRPr="00A53076">
        <w:rPr>
          <w:rFonts w:hint="eastAsia"/>
          <w:lang w:eastAsia="zh-CN"/>
        </w:rPr>
        <w:t>进行上下左右移动的操作</w:t>
      </w:r>
      <w:r w:rsidR="00161AF5">
        <w:rPr>
          <w:rFonts w:hint="eastAsia"/>
          <w:lang w:eastAsia="zh-CN"/>
        </w:rPr>
        <w:t>。游戏过程中</w:t>
      </w:r>
      <w:r w:rsidRPr="00A53076">
        <w:rPr>
          <w:rFonts w:hint="eastAsia"/>
          <w:lang w:eastAsia="zh-CN"/>
        </w:rPr>
        <w:t>给出实时分数，并可通过</w:t>
      </w:r>
      <w:r w:rsidRPr="00A53076">
        <w:rPr>
          <w:rFonts w:hint="eastAsia"/>
          <w:lang w:eastAsia="zh-CN"/>
        </w:rPr>
        <w:t xml:space="preserve"> q </w:t>
      </w:r>
      <w:r w:rsidRPr="00A53076">
        <w:rPr>
          <w:rFonts w:hint="eastAsia"/>
          <w:lang w:eastAsia="zh-CN"/>
        </w:rPr>
        <w:t>退出。</w:t>
      </w:r>
    </w:p>
    <w:p w14:paraId="1F40A3CA" w14:textId="747EB8D3" w:rsidR="00161AF5" w:rsidRDefault="00161AF5" w:rsidP="00A46AB0">
      <w:pPr>
        <w:rPr>
          <w:lang w:eastAsia="zh-CN"/>
        </w:rPr>
      </w:pPr>
      <w:r>
        <w:rPr>
          <w:rFonts w:hint="eastAsia"/>
          <w:lang w:eastAsia="zh-CN"/>
        </w:rPr>
        <w:t>主界面：</w:t>
      </w:r>
    </w:p>
    <w:p w14:paraId="3C856A7E" w14:textId="5865D166" w:rsidR="00161AF5" w:rsidRPr="00161AF5" w:rsidRDefault="00161AF5" w:rsidP="00A46AB0">
      <w:pPr>
        <w:rPr>
          <w:lang w:eastAsia="zh-CN"/>
        </w:rPr>
      </w:pPr>
      <w:r>
        <w:rPr>
          <w:noProof/>
        </w:rPr>
        <w:drawing>
          <wp:inline distT="0" distB="0" distL="0" distR="0" wp14:anchorId="551F1F7B" wp14:editId="0BAC0B48">
            <wp:extent cx="4671060" cy="3169877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707172" cy="3194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40A7D" w14:textId="36A6EC01" w:rsidR="007470F8" w:rsidRDefault="00161AF5" w:rsidP="007470F8">
      <w:pPr>
        <w:rPr>
          <w:lang w:eastAsia="zh-CN"/>
        </w:rPr>
      </w:pPr>
      <w:r>
        <w:rPr>
          <w:rFonts w:hint="eastAsia"/>
          <w:lang w:eastAsia="zh-CN"/>
        </w:rPr>
        <w:t>游戏过程：</w:t>
      </w:r>
    </w:p>
    <w:p w14:paraId="3CB8C26C" w14:textId="168A4084" w:rsidR="00161AF5" w:rsidRDefault="00161AF5" w:rsidP="007470F8">
      <w:pPr>
        <w:rPr>
          <w:lang w:eastAsia="zh-CN"/>
        </w:rPr>
      </w:pPr>
      <w:r>
        <w:rPr>
          <w:noProof/>
        </w:rPr>
        <w:drawing>
          <wp:inline distT="0" distB="0" distL="0" distR="0" wp14:anchorId="02D21444" wp14:editId="2573BEB0">
            <wp:extent cx="4709160" cy="3217599"/>
            <wp:effectExtent l="0" t="0" r="0" b="190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748397" cy="324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B2BD" w14:textId="6E44540E" w:rsidR="00161AF5" w:rsidRDefault="00161AF5" w:rsidP="007470F8">
      <w:pPr>
        <w:rPr>
          <w:lang w:eastAsia="zh-CN"/>
        </w:rPr>
      </w:pPr>
      <w:r>
        <w:rPr>
          <w:rFonts w:hint="eastAsia"/>
          <w:lang w:eastAsia="zh-CN"/>
        </w:rPr>
        <w:lastRenderedPageBreak/>
        <w:t>退出：</w:t>
      </w:r>
    </w:p>
    <w:p w14:paraId="4E598250" w14:textId="7E43A5AA" w:rsidR="00161AF5" w:rsidRDefault="00161AF5" w:rsidP="007470F8">
      <w:pPr>
        <w:rPr>
          <w:lang w:eastAsia="zh-CN"/>
        </w:rPr>
      </w:pPr>
      <w:r>
        <w:rPr>
          <w:noProof/>
        </w:rPr>
        <w:drawing>
          <wp:inline distT="0" distB="0" distL="0" distR="0" wp14:anchorId="04376C76" wp14:editId="561A365F">
            <wp:extent cx="5204460" cy="3534426"/>
            <wp:effectExtent l="0" t="0" r="0" b="889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11926" cy="3539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D0F8" w14:textId="214A7E1A" w:rsidR="00A46AB0" w:rsidRDefault="00161AF5" w:rsidP="007470F8">
      <w:pPr>
        <w:rPr>
          <w:lang w:eastAsia="zh-CN"/>
        </w:rPr>
      </w:pPr>
      <w:r>
        <w:rPr>
          <w:noProof/>
        </w:rPr>
        <w:drawing>
          <wp:inline distT="0" distB="0" distL="0" distR="0" wp14:anchorId="41D46C56" wp14:editId="3AEFB827">
            <wp:extent cx="5189220" cy="3442847"/>
            <wp:effectExtent l="0" t="0" r="0" b="571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08190" cy="345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337E4" w14:textId="77777777" w:rsidR="00A46AB0" w:rsidRDefault="00A46AB0" w:rsidP="007470F8">
      <w:pPr>
        <w:rPr>
          <w:lang w:eastAsia="zh-CN"/>
        </w:rPr>
      </w:pPr>
    </w:p>
    <w:p w14:paraId="78677A59" w14:textId="62D3DB98" w:rsidR="00FC46BE" w:rsidRDefault="007470F8" w:rsidP="00FC46BE">
      <w:pPr>
        <w:pStyle w:val="1"/>
        <w:spacing w:after="240"/>
        <w:rPr>
          <w:lang w:eastAsia="zh-CN"/>
        </w:rPr>
      </w:pPr>
      <w:bookmarkStart w:id="17" w:name="_Toc79411905"/>
      <w:r>
        <w:rPr>
          <w:lang w:eastAsia="zh-CN"/>
        </w:rPr>
        <w:lastRenderedPageBreak/>
        <w:t>3</w:t>
      </w:r>
      <w:r w:rsidR="00FC46BE" w:rsidRPr="00ED4D76">
        <w:rPr>
          <w:rFonts w:hint="eastAsia"/>
          <w:lang w:eastAsia="zh-CN"/>
        </w:rPr>
        <w:t xml:space="preserve">  </w:t>
      </w:r>
      <w:r>
        <w:rPr>
          <w:rFonts w:hint="eastAsia"/>
          <w:lang w:eastAsia="zh-CN"/>
        </w:rPr>
        <w:t>功能实现</w:t>
      </w:r>
      <w:bookmarkEnd w:id="17"/>
    </w:p>
    <w:p w14:paraId="5B4D2BED" w14:textId="30DF63A1" w:rsidR="00A46AB0" w:rsidRDefault="00A46AB0" w:rsidP="00A46AB0">
      <w:pPr>
        <w:pStyle w:val="2"/>
        <w:spacing w:before="120"/>
      </w:pPr>
      <w:bookmarkStart w:id="18" w:name="_Toc79411906"/>
      <w:r>
        <w:t>3</w:t>
      </w:r>
      <w:r>
        <w:rPr>
          <w:rFonts w:hint="eastAsia"/>
        </w:rPr>
        <w:t xml:space="preserve">.1 </w:t>
      </w:r>
      <w:r>
        <w:rPr>
          <w:rFonts w:hint="eastAsia"/>
        </w:rPr>
        <w:t>界面初始化动画</w:t>
      </w:r>
      <w:bookmarkEnd w:id="18"/>
    </w:p>
    <w:p w14:paraId="3A9B033B" w14:textId="53944B34" w:rsidR="00A46AB0" w:rsidRDefault="00276555" w:rsidP="00A46AB0">
      <w:pPr>
        <w:rPr>
          <w:lang w:eastAsia="zh-CN"/>
        </w:rPr>
      </w:pPr>
      <w:r>
        <w:rPr>
          <w:rFonts w:hint="eastAsia"/>
          <w:lang w:eastAsia="zh-CN"/>
        </w:rPr>
        <w:t>界面初始化动画</w:t>
      </w:r>
      <w:proofErr w:type="gramStart"/>
      <w:r>
        <w:rPr>
          <w:rFonts w:hint="eastAsia"/>
          <w:lang w:eastAsia="zh-CN"/>
        </w:rPr>
        <w:t>是逐帧动画</w:t>
      </w:r>
      <w:proofErr w:type="gramEnd"/>
      <w:r>
        <w:rPr>
          <w:rFonts w:hint="eastAsia"/>
          <w:lang w:eastAsia="zh-CN"/>
        </w:rPr>
        <w:t>，通过反复调用</w:t>
      </w:r>
      <w:proofErr w:type="gramStart"/>
      <w:r>
        <w:rPr>
          <w:rFonts w:hint="eastAsia"/>
          <w:lang w:eastAsia="zh-CN"/>
        </w:rPr>
        <w:t>输出该帧页</w:t>
      </w:r>
      <w:proofErr w:type="gramEnd"/>
      <w:r>
        <w:rPr>
          <w:rFonts w:hint="eastAsia"/>
          <w:lang w:eastAsia="zh-CN"/>
        </w:rPr>
        <w:t>面的函数和</w:t>
      </w:r>
      <w:r>
        <w:rPr>
          <w:rFonts w:hint="eastAsia"/>
          <w:lang w:eastAsia="zh-CN"/>
        </w:rPr>
        <w:t>clear</w:t>
      </w:r>
      <w:r>
        <w:rPr>
          <w:rFonts w:hint="eastAsia"/>
          <w:lang w:eastAsia="zh-CN"/>
        </w:rPr>
        <w:t>函数以</w:t>
      </w:r>
      <w:proofErr w:type="gramStart"/>
      <w:r>
        <w:rPr>
          <w:rFonts w:hint="eastAsia"/>
          <w:lang w:eastAsia="zh-CN"/>
        </w:rPr>
        <w:t>实现逐帧变</w:t>
      </w:r>
      <w:proofErr w:type="gramEnd"/>
      <w:r>
        <w:rPr>
          <w:rFonts w:hint="eastAsia"/>
          <w:lang w:eastAsia="zh-CN"/>
        </w:rPr>
        <w:t>换闪烁的样式。</w:t>
      </w:r>
    </w:p>
    <w:p w14:paraId="7B15FF00" w14:textId="476EC239" w:rsidR="00276555" w:rsidRDefault="00276555" w:rsidP="00A46AB0">
      <w:pPr>
        <w:rPr>
          <w:lang w:eastAsia="zh-CN"/>
        </w:rPr>
      </w:pPr>
      <w:proofErr w:type="gramStart"/>
      <w:r>
        <w:rPr>
          <w:rFonts w:hint="eastAsia"/>
          <w:lang w:eastAsia="zh-CN"/>
        </w:rPr>
        <w:t>输出该帧页面</w:t>
      </w:r>
      <w:proofErr w:type="gramEnd"/>
      <w:r>
        <w:rPr>
          <w:rFonts w:hint="eastAsia"/>
          <w:lang w:eastAsia="zh-CN"/>
        </w:rPr>
        <w:t>的函数仅由</w:t>
      </w:r>
      <w:proofErr w:type="spellStart"/>
      <w:r>
        <w:rPr>
          <w:rFonts w:hint="eastAsia"/>
          <w:lang w:eastAsia="zh-CN"/>
        </w:rPr>
        <w:t>printf</w:t>
      </w:r>
      <w:proofErr w:type="spellEnd"/>
      <w:r>
        <w:rPr>
          <w:rFonts w:hint="eastAsia"/>
          <w:lang w:eastAsia="zh-CN"/>
        </w:rPr>
        <w:t>函数组成。</w:t>
      </w:r>
    </w:p>
    <w:p w14:paraId="26A15EA6" w14:textId="2E5FBC77" w:rsidR="008E5BCF" w:rsidRDefault="008E5BCF" w:rsidP="008E5BC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milli</w:t>
      </w:r>
      <w:r>
        <w:rPr>
          <w:lang w:eastAsia="zh-CN"/>
        </w:rPr>
        <w:t>_delay</w:t>
      </w:r>
      <w:proofErr w:type="spellEnd"/>
      <w:r>
        <w:rPr>
          <w:rFonts w:hint="eastAsia"/>
          <w:lang w:eastAsia="zh-CN"/>
        </w:rPr>
        <w:t>函数</w:t>
      </w:r>
    </w:p>
    <w:p w14:paraId="52F55B6E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PUBLIC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milli_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milli_sec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9C169BF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7C02959B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记录时间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0A32579E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t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ticks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8580910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 w:hint="eastAsia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循环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取时间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直到达到延迟时间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74607B48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      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(((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get_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ticks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) - t) * 1000 / HZ)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milli_sec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{}</w:t>
      </w:r>
    </w:p>
    <w:p w14:paraId="29CDE185" w14:textId="5AC34ABC" w:rsidR="008E5BCF" w:rsidRDefault="008E5BCF" w:rsidP="008E5BCF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038DEB4B" w14:textId="278A01D2" w:rsidR="008E5BCF" w:rsidRDefault="008E5BCF" w:rsidP="008E5BCF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gradual</w:t>
      </w:r>
      <w:r>
        <w:rPr>
          <w:lang w:eastAsia="zh-CN"/>
        </w:rPr>
        <w:t>Start</w:t>
      </w:r>
      <w:proofErr w:type="spellEnd"/>
      <w:r>
        <w:rPr>
          <w:rFonts w:hint="eastAsia"/>
          <w:lang w:eastAsia="zh-CN"/>
        </w:rPr>
        <w:t>函数（部分）</w:t>
      </w:r>
    </w:p>
    <w:p w14:paraId="4937981B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gradualStart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74D3316D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651C18D5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+------------------------------------------------------------------+\n"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1F19580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         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C00F51E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         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BC83A6C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@@@@@@@@@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B760666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@@@@@@@@@@@@@@@@@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9E01D45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@@@@@@@@@@@@@@@@@@@@@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5CFABF8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@@@@@@@@@@@@@@@@@@@@@@@@@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B052301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@@@@@@@@@@@@@@@@@@@@@@@@@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F1CDC5F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@@@@@@@@@@@@@@@@@@@@@@@@@@@@@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13ED77D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@@@@@@@@@@@@@@@@@@@@@@@@@@@@@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2DDD257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@@@@@@@@@@@@@@@@@@@@@@@@@@@@@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2DB3E14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@@@@@@@@@@@@@@@@@@@@@@@@@@@@@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FE96360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@@@@@@@@@@@@@@@@@@@@@@@@@@@@@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796391B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@@@@@@@@@@@@@@@@@@@@@@@@@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919BBD7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@@@@@@@@@@@@@@@@@@@@@@@@@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B480AD6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@@@@@@@@@@@@@@@@@@@@@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5D48484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@@@@@@@@@@@@@@@@@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4EC8E72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@@@@@@@@@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221AB17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         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0AD7EFA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|                                                                  |\n"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AED0CB1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+------------------------------------------------------------------+\n"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30CD444" w14:textId="77777777" w:rsidR="008E5BCF" w:rsidRDefault="008E5BCF" w:rsidP="008E5BC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milli_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delay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DELAY_TIME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4749281" w14:textId="2E38191C" w:rsidR="008E5BCF" w:rsidRPr="008E5BCF" w:rsidRDefault="008E5BCF" w:rsidP="008E5BCF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7D7C9FE" w14:textId="18DE8634" w:rsidR="00A46AB0" w:rsidRDefault="00A46AB0" w:rsidP="00A46AB0">
      <w:pPr>
        <w:pStyle w:val="2"/>
        <w:spacing w:before="120"/>
      </w:pPr>
      <w:bookmarkStart w:id="19" w:name="_Toc79411907"/>
      <w:r>
        <w:lastRenderedPageBreak/>
        <w:t>3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</w:t>
      </w:r>
      <w:r>
        <w:rPr>
          <w:rFonts w:hint="eastAsia"/>
        </w:rPr>
        <w:t>系统级应用——控制台命令行系统</w:t>
      </w:r>
      <w:bookmarkEnd w:id="19"/>
    </w:p>
    <w:p w14:paraId="5C6D1420" w14:textId="296C45EC" w:rsidR="00A46AB0" w:rsidRDefault="006C4D35" w:rsidP="00A46AB0">
      <w:pPr>
        <w:rPr>
          <w:lang w:eastAsia="zh-CN"/>
        </w:rPr>
      </w:pPr>
      <w:r>
        <w:rPr>
          <w:rFonts w:hint="eastAsia"/>
          <w:lang w:eastAsia="zh-CN"/>
        </w:rPr>
        <w:t>为了控制操作系统内核的大小，本项目以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函数替代</w:t>
      </w:r>
      <w:proofErr w:type="spellStart"/>
      <w:r>
        <w:rPr>
          <w:rFonts w:hint="eastAsia"/>
          <w:lang w:eastAsia="zh-CN"/>
        </w:rPr>
        <w:t>scanf</w:t>
      </w:r>
      <w:proofErr w:type="spellEnd"/>
      <w:r>
        <w:rPr>
          <w:rFonts w:hint="eastAsia"/>
          <w:lang w:eastAsia="zh-CN"/>
        </w:rPr>
        <w:t>函数。将键盘输入的字符串作为文件，用</w:t>
      </w:r>
      <w:r>
        <w:rPr>
          <w:rFonts w:hint="eastAsia"/>
          <w:lang w:eastAsia="zh-CN"/>
        </w:rPr>
        <w:t>read</w:t>
      </w:r>
      <w:r>
        <w:rPr>
          <w:rFonts w:hint="eastAsia"/>
          <w:lang w:eastAsia="zh-CN"/>
        </w:rPr>
        <w:t>函数读入字符串</w:t>
      </w:r>
      <w:proofErr w:type="spellStart"/>
      <w:r>
        <w:rPr>
          <w:rFonts w:hint="eastAsia"/>
          <w:lang w:eastAsia="zh-CN"/>
        </w:rPr>
        <w:t>rdbuf</w:t>
      </w:r>
      <w:proofErr w:type="spellEnd"/>
      <w:r>
        <w:rPr>
          <w:rFonts w:hint="eastAsia"/>
          <w:lang w:eastAsia="zh-CN"/>
        </w:rPr>
        <w:t>。</w:t>
      </w:r>
    </w:p>
    <w:p w14:paraId="080D3094" w14:textId="2D8FE221" w:rsidR="006C4D35" w:rsidRDefault="006C4D35" w:rsidP="00A46AB0">
      <w:pPr>
        <w:rPr>
          <w:lang w:eastAsia="zh-CN"/>
        </w:rPr>
      </w:pPr>
      <w:r>
        <w:rPr>
          <w:rFonts w:hint="eastAsia"/>
          <w:lang w:eastAsia="zh-CN"/>
        </w:rPr>
        <w:t>此时控制台命令分析转换为分析字符串</w:t>
      </w:r>
      <w:proofErr w:type="spellStart"/>
      <w:r>
        <w:rPr>
          <w:rFonts w:hint="eastAsia"/>
          <w:lang w:eastAsia="zh-CN"/>
        </w:rPr>
        <w:t>rdbuf</w:t>
      </w:r>
      <w:proofErr w:type="spellEnd"/>
      <w:r>
        <w:rPr>
          <w:rFonts w:hint="eastAsia"/>
          <w:lang w:eastAsia="zh-CN"/>
        </w:rPr>
        <w:t>，分析时为做模式匹配必须采用</w:t>
      </w:r>
      <w:proofErr w:type="spellStart"/>
      <w:r>
        <w:rPr>
          <w:rFonts w:hint="eastAsia"/>
          <w:lang w:eastAsia="zh-CN"/>
        </w:rPr>
        <w:t>strcmp</w:t>
      </w:r>
      <w:proofErr w:type="spellEnd"/>
      <w:r>
        <w:rPr>
          <w:rFonts w:hint="eastAsia"/>
          <w:lang w:eastAsia="zh-CN"/>
        </w:rPr>
        <w:t>函数。分析过程为：先采用自己实现的</w:t>
      </w:r>
      <w:proofErr w:type="spellStart"/>
      <w:r>
        <w:rPr>
          <w:rFonts w:hint="eastAsia"/>
          <w:lang w:eastAsia="zh-CN"/>
        </w:rPr>
        <w:t>mystrncpy</w:t>
      </w:r>
      <w:proofErr w:type="spellEnd"/>
      <w:r>
        <w:rPr>
          <w:rFonts w:hint="eastAsia"/>
          <w:lang w:eastAsia="zh-CN"/>
        </w:rPr>
        <w:t>函数取出不同长度的应用参数（如</w:t>
      </w:r>
      <w:proofErr w:type="spellStart"/>
      <w:r>
        <w:rPr>
          <w:rFonts w:hint="eastAsia"/>
          <w:lang w:eastAsia="zh-CN"/>
        </w:rPr>
        <w:t>cal</w:t>
      </w:r>
      <w:proofErr w:type="spellEnd"/>
      <w:r>
        <w:rPr>
          <w:rFonts w:hint="eastAsia"/>
          <w:lang w:eastAsia="zh-CN"/>
        </w:rPr>
        <w:t>取</w:t>
      </w: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math</w:t>
      </w:r>
      <w:r>
        <w:rPr>
          <w:rFonts w:hint="eastAsia"/>
          <w:lang w:eastAsia="zh-CN"/>
        </w:rPr>
        <w:t>取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），再将剩余功能参数传入各自功能的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函数中进一步分析；对字符串进行扫描，与预设的功能参数（如</w:t>
      </w:r>
      <w:r>
        <w:rPr>
          <w:rFonts w:hint="eastAsia"/>
          <w:lang w:eastAsia="zh-CN"/>
        </w:rPr>
        <w:t>-</w:t>
      </w:r>
      <w:r>
        <w:rPr>
          <w:lang w:eastAsia="zh-CN"/>
        </w:rPr>
        <w:t>-</w:t>
      </w:r>
      <w:r>
        <w:rPr>
          <w:rFonts w:hint="eastAsia"/>
          <w:lang w:eastAsia="zh-CN"/>
        </w:rPr>
        <w:t>year</w:t>
      </w:r>
      <w:r>
        <w:rPr>
          <w:rFonts w:hint="eastAsia"/>
          <w:lang w:eastAsia="zh-CN"/>
        </w:rPr>
        <w:t>）逐字符比较，并记录是否比较成功。根据比较结果再进入不同功能的代码段，对</w:t>
      </w:r>
      <w:r w:rsidR="009841A0">
        <w:rPr>
          <w:rFonts w:hint="eastAsia"/>
          <w:lang w:eastAsia="zh-CN"/>
        </w:rPr>
        <w:t>附加参数（如年份</w:t>
      </w:r>
      <w:r w:rsidR="009841A0">
        <w:rPr>
          <w:rFonts w:hint="eastAsia"/>
          <w:lang w:eastAsia="zh-CN"/>
        </w:rPr>
        <w:t>2</w:t>
      </w:r>
      <w:r w:rsidR="009841A0">
        <w:rPr>
          <w:lang w:eastAsia="zh-CN"/>
        </w:rPr>
        <w:t>021</w:t>
      </w:r>
      <w:r w:rsidR="009841A0">
        <w:rPr>
          <w:rFonts w:hint="eastAsia"/>
          <w:lang w:eastAsia="zh-CN"/>
        </w:rPr>
        <w:t>）进行错误处理。</w:t>
      </w:r>
    </w:p>
    <w:p w14:paraId="29D1C826" w14:textId="23CDD0CE" w:rsidR="009841A0" w:rsidRDefault="009841A0" w:rsidP="000E7B3A">
      <w:pPr>
        <w:rPr>
          <w:lang w:eastAsia="zh-CN"/>
        </w:rPr>
      </w:pPr>
      <w:r>
        <w:rPr>
          <w:rFonts w:hint="eastAsia"/>
          <w:lang w:eastAsia="zh-CN"/>
        </w:rPr>
        <w:t>控制台命令行跳转</w:t>
      </w:r>
    </w:p>
    <w:p w14:paraId="10CC378E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TestA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057BFCA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00988A1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6F6F5D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n;</w:t>
      </w:r>
    </w:p>
    <w:p w14:paraId="7B411BC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BD2B5C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tty_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"/dev_tty0"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D942DBE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8ABB06F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128];</w:t>
      </w:r>
    </w:p>
    <w:p w14:paraId="5D9C671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command3[100], command4[100], command5[100];</w:t>
      </w:r>
    </w:p>
    <w:p w14:paraId="542AE1B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C225B4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open(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tty_name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O_RDWR);</w:t>
      </w:r>
    </w:p>
    <w:p w14:paraId="1D14DAA3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assert(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0);</w:t>
      </w:r>
    </w:p>
    <w:p w14:paraId="44144DE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open(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tty_name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O_RDWR);</w:t>
      </w:r>
    </w:p>
    <w:p w14:paraId="59FD2A4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assert(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1);</w:t>
      </w:r>
    </w:p>
    <w:p w14:paraId="604AADD8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BFC141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ab/>
        <w:t xml:space="preserve">char </w:t>
      </w:r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filename[</w:t>
      </w:r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MAX_FILENAME_LEN+1] = "zsp01";</w:t>
      </w:r>
    </w:p>
    <w:p w14:paraId="009B309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const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bufw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80] = { 0 };</w:t>
      </w:r>
    </w:p>
    <w:p w14:paraId="5CA3C4DB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1C3E1A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2B4655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Booting(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D9F76E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Loading(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9A0F7F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F54E723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7341CF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CommandList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547A46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87B664D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2110721D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usr@OrangeKingOS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: $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EF689B8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30E20C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command3, 0,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(command3));</w:t>
      </w:r>
    </w:p>
    <w:p w14:paraId="700B357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command4, 0,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(command4));</w:t>
      </w:r>
    </w:p>
    <w:p w14:paraId="790F46F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command5, 0,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(command5));</w:t>
      </w:r>
    </w:p>
    <w:p w14:paraId="5A231E4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04D062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70);</w:t>
      </w:r>
    </w:p>
    <w:p w14:paraId="75F0B0EB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 = 0;</w:t>
      </w:r>
    </w:p>
    <w:p w14:paraId="2DC0298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mystrncpy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command3,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3);</w:t>
      </w:r>
    </w:p>
    <w:p w14:paraId="4005C0C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mystrncpy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command4,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4);</w:t>
      </w:r>
    </w:p>
    <w:p w14:paraId="37C1C75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mystrncpy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command5,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5);</w:t>
      </w:r>
    </w:p>
    <w:p w14:paraId="200868A3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DA2F28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(command4,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"help"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6F3E2F0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3F9F1C9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618F99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CommandList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72AFD4E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74453B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(command5,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"clear"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434C0D5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57A87A2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5620E5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DCC1A7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(command4,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"game"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2A1FDD0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236F76A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&gt; 5) {</w:t>
      </w:r>
    </w:p>
    <w:p w14:paraId="0627394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+ 5,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9CD78D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A1A958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6EA7B9F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str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C9556C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str,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82E1BB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E9B05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F1DEAC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9C53FA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(command4,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"calc"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3F2764DF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555A73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&gt; 5) {</w:t>
      </w:r>
    </w:p>
    <w:p w14:paraId="21FD9C0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calcMain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+ 5);</w:t>
      </w:r>
    </w:p>
    <w:p w14:paraId="1957ED0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D2DAEC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C97558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str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4B8BCDD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calcMain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(str);</w:t>
      </w:r>
    </w:p>
    <w:p w14:paraId="0E32333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6E2AE8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14E2EB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62C26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AC8AB6E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F6575C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(command3,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cal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22640C7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733EFB7B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&gt; 4) {</w:t>
      </w:r>
    </w:p>
    <w:p w14:paraId="52429E1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+ 4);</w:t>
      </w:r>
    </w:p>
    <w:p w14:paraId="60B87EE6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0E9188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95E6D6D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* str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698B089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(str);</w:t>
      </w:r>
    </w:p>
    <w:p w14:paraId="4AB94B9D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196A9B1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BF8B51B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F48A36E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"process"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40B2658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6EE29E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ProcessManagement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9CAB42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06CF95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"file"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6FA6E7B4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113E7D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runFileManage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B112DF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B2DB5AC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</w:t>
      </w:r>
    </w:p>
    <w:p w14:paraId="039F7E53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18BDECC7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3151BA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41938B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6A0BC43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6F6327A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9F47520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NotFound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23E2F75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6AF6562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1D13E2F" w14:textId="77777777" w:rsidR="000E7B3A" w:rsidRDefault="000E7B3A" w:rsidP="000E7B3A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A52A216" w14:textId="24B2A366" w:rsidR="009841A0" w:rsidRDefault="000E7B3A" w:rsidP="000E7B3A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  <w:r>
        <w:rPr>
          <w:lang w:eastAsia="zh-CN"/>
        </w:rPr>
        <w:t xml:space="preserve"> </w:t>
      </w:r>
    </w:p>
    <w:p w14:paraId="3BC7C6E4" w14:textId="77777777" w:rsidR="00334E78" w:rsidRDefault="00334E78" w:rsidP="00334E78">
      <w:pPr>
        <w:rPr>
          <w:lang w:eastAsia="zh-CN"/>
        </w:rPr>
      </w:pPr>
      <w:r w:rsidRPr="008E5BCF">
        <w:rPr>
          <w:rFonts w:hint="eastAsia"/>
          <w:lang w:eastAsia="zh-CN"/>
        </w:rPr>
        <w:t>clear</w:t>
      </w:r>
      <w:r w:rsidRPr="008E5BCF">
        <w:rPr>
          <w:rFonts w:hint="eastAsia"/>
          <w:lang w:eastAsia="zh-CN"/>
        </w:rPr>
        <w:t>函数</w:t>
      </w:r>
    </w:p>
    <w:p w14:paraId="7A25DEE2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清屏函数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19E47DF0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6DC02126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="38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7EC49B26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清屏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5780F3D2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console_table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current_console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].cursor);</w:t>
      </w:r>
    </w:p>
    <w:p w14:paraId="0916923D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初始化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41F4E48F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console_table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current_console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crtc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_start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6AF116D7" w14:textId="77777777" w:rsidR="00334E78" w:rsidRDefault="00334E78" w:rsidP="00334E78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console_table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current_console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].cursor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427E6F0B" w14:textId="0E3633B2" w:rsidR="00334E78" w:rsidRPr="009841A0" w:rsidRDefault="00334E78" w:rsidP="00334E78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A9FD52" w14:textId="49EDD564" w:rsidR="00A46AB0" w:rsidRDefault="00A46AB0" w:rsidP="00A46AB0">
      <w:pPr>
        <w:pStyle w:val="2"/>
        <w:spacing w:before="120"/>
      </w:pPr>
      <w:bookmarkStart w:id="20" w:name="_Toc79411908"/>
      <w:r>
        <w:t>3</w:t>
      </w:r>
      <w:r>
        <w:rPr>
          <w:rFonts w:hint="eastAsia"/>
        </w:rPr>
        <w:t>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系统级应用——进程管理</w:t>
      </w:r>
      <w:bookmarkEnd w:id="20"/>
    </w:p>
    <w:p w14:paraId="176809A2" w14:textId="6B2C7378" w:rsidR="00A46AB0" w:rsidRDefault="00185C4A" w:rsidP="00A46AB0">
      <w:pPr>
        <w:rPr>
          <w:lang w:eastAsia="zh-CN"/>
        </w:rPr>
      </w:pPr>
      <w:r>
        <w:rPr>
          <w:rFonts w:hint="eastAsia"/>
          <w:lang w:eastAsia="zh-CN"/>
        </w:rPr>
        <w:t>进程管理子系统主要包括了进程当前状态的展示，指定进程的终止与重启。</w:t>
      </w:r>
    </w:p>
    <w:p w14:paraId="2356A979" w14:textId="3791CF3D" w:rsidR="00185C4A" w:rsidRDefault="00185C4A" w:rsidP="00A46AB0">
      <w:pPr>
        <w:rPr>
          <w:lang w:eastAsia="zh-CN"/>
        </w:rPr>
      </w:pPr>
      <w:r>
        <w:rPr>
          <w:rFonts w:hint="eastAsia"/>
          <w:lang w:eastAsia="zh-CN"/>
        </w:rPr>
        <w:t>当前进程状态展示通过读取系统进程表并按照格式输出到屏幕；指定进程的终止通过读取指定进程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的字符串，得到其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的数值，并继而以此访问系统进程表将其对应位置的</w:t>
      </w:r>
      <w:proofErr w:type="spellStart"/>
      <w:r>
        <w:rPr>
          <w:rFonts w:hint="eastAsia"/>
          <w:lang w:eastAsia="zh-CN"/>
        </w:rPr>
        <w:t>p_flags</w:t>
      </w:r>
      <w:proofErr w:type="spellEnd"/>
      <w:r>
        <w:rPr>
          <w:rFonts w:hint="eastAsia"/>
          <w:lang w:eastAsia="zh-CN"/>
        </w:rPr>
        <w:t>修改为</w:t>
      </w:r>
      <w:r>
        <w:rPr>
          <w:rFonts w:hint="eastAsia"/>
          <w:lang w:eastAsia="zh-CN"/>
        </w:rPr>
        <w:t>-</w:t>
      </w:r>
      <w:r>
        <w:rPr>
          <w:lang w:eastAsia="zh-CN"/>
        </w:rPr>
        <w:t>1</w:t>
      </w:r>
      <w:r>
        <w:rPr>
          <w:rFonts w:hint="eastAsia"/>
          <w:lang w:eastAsia="zh-CN"/>
        </w:rPr>
        <w:t>实现进程终止；指定进程的重</w:t>
      </w:r>
      <w:proofErr w:type="gramStart"/>
      <w:r>
        <w:rPr>
          <w:rFonts w:hint="eastAsia"/>
          <w:lang w:eastAsia="zh-CN"/>
        </w:rPr>
        <w:t>启通过</w:t>
      </w:r>
      <w:proofErr w:type="gramEnd"/>
      <w:r>
        <w:rPr>
          <w:rFonts w:hint="eastAsia"/>
          <w:lang w:eastAsia="zh-CN"/>
        </w:rPr>
        <w:t>读取指定进程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的字符串，得到其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的数值，并继而以此访问系统进程表将其对应位置的</w:t>
      </w:r>
      <w:proofErr w:type="spellStart"/>
      <w:r>
        <w:rPr>
          <w:rFonts w:hint="eastAsia"/>
          <w:lang w:eastAsia="zh-CN"/>
        </w:rPr>
        <w:t>p_flags</w:t>
      </w:r>
      <w:proofErr w:type="spellEnd"/>
      <w:r>
        <w:rPr>
          <w:rFonts w:hint="eastAsia"/>
          <w:lang w:eastAsia="zh-CN"/>
        </w:rPr>
        <w:t>修改为</w:t>
      </w:r>
      <w:r>
        <w:rPr>
          <w:lang w:eastAsia="zh-CN"/>
        </w:rPr>
        <w:t>1</w:t>
      </w:r>
      <w:r>
        <w:rPr>
          <w:rFonts w:hint="eastAsia"/>
          <w:lang w:eastAsia="zh-CN"/>
        </w:rPr>
        <w:t>实现进程重启。</w:t>
      </w:r>
    </w:p>
    <w:p w14:paraId="6BB890D8" w14:textId="2299ACF3" w:rsidR="00490169" w:rsidRDefault="00BB3CF7" w:rsidP="00490169">
      <w:pPr>
        <w:rPr>
          <w:lang w:eastAsia="zh-CN"/>
        </w:rPr>
      </w:pPr>
      <w:r>
        <w:rPr>
          <w:rFonts w:hint="eastAsia"/>
          <w:lang w:eastAsia="zh-CN"/>
        </w:rPr>
        <w:t>主要函数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2376"/>
        <w:gridCol w:w="1269"/>
        <w:gridCol w:w="2446"/>
        <w:gridCol w:w="2969"/>
      </w:tblGrid>
      <w:tr w:rsidR="00185C4A" w14:paraId="2A337C91" w14:textId="77777777" w:rsidTr="00BF5297">
        <w:tc>
          <w:tcPr>
            <w:tcW w:w="2376" w:type="dxa"/>
          </w:tcPr>
          <w:p w14:paraId="3335B592" w14:textId="77777777" w:rsidR="00185C4A" w:rsidRDefault="00185C4A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函数名称</w:t>
            </w:r>
          </w:p>
        </w:tc>
        <w:tc>
          <w:tcPr>
            <w:tcW w:w="1269" w:type="dxa"/>
          </w:tcPr>
          <w:p w14:paraId="2E836FD1" w14:textId="77777777" w:rsidR="00185C4A" w:rsidRDefault="00185C4A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proofErr w:type="gramStart"/>
            <w:r>
              <w:rPr>
                <w:rFonts w:hint="eastAsia"/>
                <w:lang w:eastAsia="zh-CN"/>
              </w:rPr>
              <w:t>值类型</w:t>
            </w:r>
            <w:proofErr w:type="gramEnd"/>
          </w:p>
        </w:tc>
        <w:tc>
          <w:tcPr>
            <w:tcW w:w="2446" w:type="dxa"/>
          </w:tcPr>
          <w:p w14:paraId="036578BD" w14:textId="77777777" w:rsidR="00185C4A" w:rsidRDefault="00185C4A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函数参数</w:t>
            </w:r>
          </w:p>
        </w:tc>
        <w:tc>
          <w:tcPr>
            <w:tcW w:w="2969" w:type="dxa"/>
          </w:tcPr>
          <w:p w14:paraId="66D59149" w14:textId="77777777" w:rsidR="00185C4A" w:rsidRDefault="00185C4A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185C4A" w14:paraId="62449AEF" w14:textId="77777777" w:rsidTr="00BF5297">
        <w:tc>
          <w:tcPr>
            <w:tcW w:w="2376" w:type="dxa"/>
          </w:tcPr>
          <w:p w14:paraId="143E9D25" w14:textId="775D6A12" w:rsidR="00185C4A" w:rsidRDefault="00185C4A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ro</w:t>
            </w:r>
            <w:r>
              <w:rPr>
                <w:lang w:eastAsia="zh-CN"/>
              </w:rPr>
              <w:t>cessManagement</w:t>
            </w:r>
            <w:proofErr w:type="spellEnd"/>
          </w:p>
        </w:tc>
        <w:tc>
          <w:tcPr>
            <w:tcW w:w="1269" w:type="dxa"/>
          </w:tcPr>
          <w:p w14:paraId="411F5F72" w14:textId="08779AB0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446" w:type="dxa"/>
          </w:tcPr>
          <w:p w14:paraId="6B9D6B6F" w14:textId="30994F30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</w:t>
            </w:r>
          </w:p>
        </w:tc>
        <w:tc>
          <w:tcPr>
            <w:tcW w:w="2969" w:type="dxa"/>
          </w:tcPr>
          <w:p w14:paraId="112F650F" w14:textId="1A5F141C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进程管理主函数</w:t>
            </w:r>
          </w:p>
        </w:tc>
      </w:tr>
      <w:tr w:rsidR="00185C4A" w14:paraId="55B6D088" w14:textId="77777777" w:rsidTr="00BF5297">
        <w:tc>
          <w:tcPr>
            <w:tcW w:w="2376" w:type="dxa"/>
          </w:tcPr>
          <w:p w14:paraId="7CF89C49" w14:textId="0016345A" w:rsidR="00185C4A" w:rsidRDefault="00185C4A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s</w:t>
            </w:r>
            <w:r>
              <w:rPr>
                <w:lang w:eastAsia="zh-CN"/>
              </w:rPr>
              <w:t>howProcessWelcome</w:t>
            </w:r>
            <w:proofErr w:type="spellEnd"/>
          </w:p>
        </w:tc>
        <w:tc>
          <w:tcPr>
            <w:tcW w:w="1269" w:type="dxa"/>
          </w:tcPr>
          <w:p w14:paraId="68909813" w14:textId="6648D047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446" w:type="dxa"/>
          </w:tcPr>
          <w:p w14:paraId="0E26FEFA" w14:textId="2E70928F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969" w:type="dxa"/>
          </w:tcPr>
          <w:p w14:paraId="091069C8" w14:textId="23DAD172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打印进程管理子系统首页</w:t>
            </w:r>
          </w:p>
        </w:tc>
      </w:tr>
      <w:tr w:rsidR="00BF5297" w14:paraId="4B97BC49" w14:textId="77777777" w:rsidTr="00BF5297">
        <w:tc>
          <w:tcPr>
            <w:tcW w:w="2376" w:type="dxa"/>
          </w:tcPr>
          <w:p w14:paraId="1311B1C4" w14:textId="51FD560F" w:rsidR="00BF5297" w:rsidRDefault="00BF5297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howProcess</w:t>
            </w:r>
            <w:proofErr w:type="spellEnd"/>
          </w:p>
        </w:tc>
        <w:tc>
          <w:tcPr>
            <w:tcW w:w="1269" w:type="dxa"/>
          </w:tcPr>
          <w:p w14:paraId="28DD7243" w14:textId="3279A9E4" w:rsidR="00BF5297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446" w:type="dxa"/>
          </w:tcPr>
          <w:p w14:paraId="527547CF" w14:textId="5DA66A9D" w:rsidR="00BF5297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69" w:type="dxa"/>
          </w:tcPr>
          <w:p w14:paraId="7850B75F" w14:textId="4C27766A" w:rsidR="00BF5297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展示当前所有进程状态</w:t>
            </w:r>
          </w:p>
        </w:tc>
      </w:tr>
      <w:tr w:rsidR="00185C4A" w14:paraId="7D1A723A" w14:textId="77777777" w:rsidTr="00BF5297">
        <w:tc>
          <w:tcPr>
            <w:tcW w:w="2376" w:type="dxa"/>
          </w:tcPr>
          <w:p w14:paraId="616AD80E" w14:textId="55D5BFF8" w:rsidR="00185C4A" w:rsidRDefault="00185C4A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getPid</w:t>
            </w:r>
            <w:proofErr w:type="spellEnd"/>
          </w:p>
        </w:tc>
        <w:tc>
          <w:tcPr>
            <w:tcW w:w="1269" w:type="dxa"/>
          </w:tcPr>
          <w:p w14:paraId="5AEF8B71" w14:textId="77777777" w:rsidR="00185C4A" w:rsidRDefault="00185C4A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446" w:type="dxa"/>
          </w:tcPr>
          <w:p w14:paraId="32C55FA5" w14:textId="7FEF79DF" w:rsidR="00185C4A" w:rsidRDefault="00BF5297" w:rsidP="00F5214F">
            <w:pPr>
              <w:ind w:firstLineChars="0" w:firstLine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2969" w:type="dxa"/>
          </w:tcPr>
          <w:p w14:paraId="58F2FE81" w14:textId="4CA25A39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计算进程</w:t>
            </w:r>
            <w:proofErr w:type="spellStart"/>
            <w:r>
              <w:rPr>
                <w:rFonts w:hint="eastAsia"/>
                <w:lang w:eastAsia="zh-CN"/>
              </w:rPr>
              <w:t>pid</w:t>
            </w:r>
            <w:proofErr w:type="spellEnd"/>
          </w:p>
        </w:tc>
      </w:tr>
      <w:tr w:rsidR="00185C4A" w14:paraId="3F4D29B2" w14:textId="77777777" w:rsidTr="00BF5297">
        <w:tc>
          <w:tcPr>
            <w:tcW w:w="2376" w:type="dxa"/>
          </w:tcPr>
          <w:p w14:paraId="7A9D1354" w14:textId="061F87F7" w:rsidR="00185C4A" w:rsidRDefault="00185C4A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killProcess</w:t>
            </w:r>
            <w:proofErr w:type="spellEnd"/>
          </w:p>
        </w:tc>
        <w:tc>
          <w:tcPr>
            <w:tcW w:w="1269" w:type="dxa"/>
          </w:tcPr>
          <w:p w14:paraId="76FB6BE2" w14:textId="77777777" w:rsidR="00185C4A" w:rsidRDefault="00185C4A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446" w:type="dxa"/>
          </w:tcPr>
          <w:p w14:paraId="2666AC5F" w14:textId="451756E5" w:rsidR="00185C4A" w:rsidRDefault="00BF5297" w:rsidP="00F5214F">
            <w:pPr>
              <w:ind w:firstLineChars="0" w:firstLine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2969" w:type="dxa"/>
          </w:tcPr>
          <w:p w14:paraId="4BEF884F" w14:textId="14545BD3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结束指定进程</w:t>
            </w:r>
          </w:p>
        </w:tc>
      </w:tr>
      <w:tr w:rsidR="00185C4A" w14:paraId="1106DE57" w14:textId="77777777" w:rsidTr="00BF5297">
        <w:tc>
          <w:tcPr>
            <w:tcW w:w="2376" w:type="dxa"/>
          </w:tcPr>
          <w:p w14:paraId="0E457A31" w14:textId="21245129" w:rsidR="00185C4A" w:rsidRDefault="00185C4A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restartProcess</w:t>
            </w:r>
            <w:proofErr w:type="spellEnd"/>
          </w:p>
        </w:tc>
        <w:tc>
          <w:tcPr>
            <w:tcW w:w="1269" w:type="dxa"/>
          </w:tcPr>
          <w:p w14:paraId="1A6D6C31" w14:textId="77777777" w:rsidR="00185C4A" w:rsidRDefault="00185C4A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446" w:type="dxa"/>
          </w:tcPr>
          <w:p w14:paraId="72DC44BA" w14:textId="2C702A14" w:rsidR="00185C4A" w:rsidRDefault="00BF5297" w:rsidP="00F5214F">
            <w:pPr>
              <w:ind w:firstLineChars="0" w:firstLine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char[</w:t>
            </w:r>
            <w:proofErr w:type="gramEnd"/>
            <w:r>
              <w:rPr>
                <w:lang w:eastAsia="zh-CN"/>
              </w:rPr>
              <w:t>]</w:t>
            </w:r>
          </w:p>
        </w:tc>
        <w:tc>
          <w:tcPr>
            <w:tcW w:w="2969" w:type="dxa"/>
          </w:tcPr>
          <w:p w14:paraId="074584DE" w14:textId="4A2BD437" w:rsidR="00185C4A" w:rsidRDefault="00BF529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重启指定进程</w:t>
            </w:r>
          </w:p>
        </w:tc>
      </w:tr>
    </w:tbl>
    <w:p w14:paraId="00A0C86D" w14:textId="0E803234" w:rsidR="00185C4A" w:rsidRDefault="00185C4A" w:rsidP="00A46AB0">
      <w:pPr>
        <w:rPr>
          <w:lang w:eastAsia="zh-CN"/>
        </w:rPr>
      </w:pPr>
    </w:p>
    <w:p w14:paraId="1DCDAFA1" w14:textId="77777777" w:rsidR="003E6726" w:rsidRDefault="003E6726" w:rsidP="003E6726">
      <w:pPr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76D7771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//打印所有进程</w:t>
      </w:r>
    </w:p>
    <w:p w14:paraId="42FFE79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void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showProcess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6E64AE5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278271E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5258099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"===============================================================================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6742CC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ProcessID    |    ProcessName    |    ProcessPriority    |    Running          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1E5FEF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//进程号，进程名，优先级，是否在运行</w:t>
      </w:r>
    </w:p>
    <w:p w14:paraId="6F72560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"-------------------------------------------------------------------------------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05BAC7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NR_TASKS + NR_PROCS;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++)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//逐个遍历</w:t>
      </w:r>
    </w:p>
    <w:p w14:paraId="27F3C16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4D50198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   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%d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4F16E2D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            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%5s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name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D1C650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              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%2d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priority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55D801D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priority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3F088A9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{</w:t>
      </w:r>
    </w:p>
    <w:p w14:paraId="45B9833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               no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78EBD64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0A895BC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</w:p>
    <w:p w14:paraId="5293D63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{</w:t>
      </w:r>
    </w:p>
    <w:p w14:paraId="0C8DB06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                   yes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2B64B7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167B115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</w:p>
    <w:p w14:paraId="0A54238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58E3900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"===============================================================================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2D18B61B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280EFCA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62007501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getMag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46958061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706ADAFB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mag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E5FD5E7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n;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++)</w:t>
      </w:r>
    </w:p>
    <w:p w14:paraId="4D9DEF8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3EFB34D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mag = mag *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626B5F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561F4507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mag;</w:t>
      </w:r>
    </w:p>
    <w:p w14:paraId="08A8134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32F78C2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5DC9022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//计算进程</w:t>
      </w:r>
      <w:proofErr w:type="spellStart"/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pid</w:t>
      </w:r>
      <w:proofErr w:type="spellEnd"/>
    </w:p>
    <w:p w14:paraId="03642BF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getPid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[]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34F6A8F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75BD2BED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length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754B0A4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(; length &lt; MAX_FILENAME_LEN; length++)</w:t>
      </w:r>
    </w:p>
    <w:p w14:paraId="5AD5FDE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5E7AD5CB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[length]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\0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2968BA2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{</w:t>
      </w:r>
    </w:p>
    <w:p w14:paraId="31B9D86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1B00C1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19CD717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79863C77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2DCA8C7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length;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++)</w:t>
      </w:r>
    </w:p>
    <w:p w14:paraId="4E7B154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62EC4E8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-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'0'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&gt; -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&amp;&amp;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-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'9'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1E8CCBE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{</w:t>
      </w:r>
    </w:p>
    <w:p w14:paraId="1A76843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pid = pid +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 +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-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'1'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*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getMag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length -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- i);</w:t>
      </w:r>
    </w:p>
    <w:p w14:paraId="4FBA965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442613B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</w:p>
    <w:p w14:paraId="03D04A3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{</w:t>
      </w:r>
    </w:p>
    <w:p w14:paraId="68BB48C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-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73E3508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7296511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0BB2DDB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67F08C0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1238942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1F986B1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35504F4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//结束进程</w:t>
      </w:r>
    </w:p>
    <w:p w14:paraId="64FE4A6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void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killProcess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[]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0A795C0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6CCCA07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getPid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(str);</w:t>
      </w:r>
    </w:p>
    <w:p w14:paraId="0134848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56CC97E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//健壮性处理以及结束进程</w:t>
      </w:r>
    </w:p>
    <w:p w14:paraId="01EBDACD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&gt;= NR_TASKS + NR_PROCS ||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5035A8A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3594527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"The </w:t>
      </w:r>
      <w:proofErr w:type="spellStart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 exceeded the range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62C350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}</w:t>
      </w:r>
    </w:p>
    <w:p w14:paraId="38FB6EA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NR_TASKS)</w:t>
      </w:r>
    </w:p>
    <w:p w14:paraId="20D0514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72CB30D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"System tasks cannot be killed.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781D815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EF7F3B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[pid</w:t>
      </w:r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priority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||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[pid].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p_flags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-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294CCEB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02A29D7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"Process not found.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37FC26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47520A5E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4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||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6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316488E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78E5983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"This process cannot be killed.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1B0DE8C0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7FA6D501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</w:p>
    <w:p w14:paraId="3E467D9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314D48B3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priority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7CEAC700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</w:t>
      </w:r>
      <w:proofErr w:type="gramEnd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_flags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-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55E1523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"Target process killed.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401D0F7B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35E7BE4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167C309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showProcess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560050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3FAE2CB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17F671C0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//重启进程</w:t>
      </w:r>
    </w:p>
    <w:p w14:paraId="6476A39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void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restartProcess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str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[]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366EFE0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5B14E78D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getPid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(str);</w:t>
      </w:r>
    </w:p>
    <w:p w14:paraId="4C03FA3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4FA302B2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&gt;= NR_TASKS + NR_PROCS ||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3BAB440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345D8075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"The </w:t>
      </w:r>
      <w:proofErr w:type="spellStart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pid</w:t>
      </w:r>
      <w:proofErr w:type="spell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 exceeded the range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215E006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C3FFFA7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</w:t>
      </w:r>
      <w:proofErr w:type="gramEnd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_flags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!= -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5E3F695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41B9C80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"This process is already running.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F3BE467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07B602D0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</w:p>
    <w:p w14:paraId="6C968C4C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66913C4A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priority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6CC2C64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proc_table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pid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p</w:t>
      </w:r>
      <w:proofErr w:type="gramEnd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_flags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073EC654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"Target process is running.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E4B4149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78144CE8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3DD753BF" w14:textId="77777777" w:rsidR="003E6726" w:rsidRPr="000E7B3A" w:rsidRDefault="003E6726" w:rsidP="003E6726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showProcess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712A5AB" w14:textId="74333942" w:rsidR="003E6726" w:rsidRPr="000E7B3A" w:rsidRDefault="003E6726" w:rsidP="000E7B3A">
      <w:pPr>
        <w:shd w:val="clear" w:color="auto" w:fill="FFFFFF"/>
        <w:snapToGrid/>
        <w:spacing w:line="285" w:lineRule="atLeast"/>
        <w:ind w:firstLineChars="0" w:firstLine="420"/>
        <w:jc w:val="left"/>
        <w:rPr>
          <w:rFonts w:ascii="新宋体" w:eastAsia="新宋体" w:hAnsi="新宋体" w:cs="宋体" w:hint="eastAsia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0D465356" w14:textId="2561023B" w:rsidR="00A46AB0" w:rsidRDefault="00A46AB0" w:rsidP="00A46AB0">
      <w:pPr>
        <w:pStyle w:val="2"/>
        <w:spacing w:before="120"/>
      </w:pPr>
      <w:bookmarkStart w:id="21" w:name="_Toc79411909"/>
      <w:r>
        <w:t>3</w:t>
      </w:r>
      <w:r>
        <w:rPr>
          <w:rFonts w:hint="eastAsia"/>
        </w:rPr>
        <w:t>.</w:t>
      </w:r>
      <w:r>
        <w:t>4</w:t>
      </w:r>
      <w:r>
        <w:rPr>
          <w:rFonts w:hint="eastAsia"/>
        </w:rPr>
        <w:t xml:space="preserve"> </w:t>
      </w:r>
      <w:r>
        <w:rPr>
          <w:rFonts w:hint="eastAsia"/>
        </w:rPr>
        <w:t>系统级应用——文件管理</w:t>
      </w:r>
      <w:bookmarkEnd w:id="21"/>
    </w:p>
    <w:p w14:paraId="680B6561" w14:textId="77777777" w:rsidR="001150CF" w:rsidRDefault="001150CF" w:rsidP="001150CF">
      <w:pPr>
        <w:rPr>
          <w:lang w:eastAsia="zh-CN"/>
        </w:rPr>
      </w:pPr>
      <w:r>
        <w:rPr>
          <w:rFonts w:hint="eastAsia"/>
          <w:lang w:eastAsia="zh-CN"/>
        </w:rPr>
        <w:t>主要函数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962"/>
        <w:gridCol w:w="1435"/>
        <w:gridCol w:w="2977"/>
        <w:gridCol w:w="2686"/>
      </w:tblGrid>
      <w:tr w:rsidR="001150CF" w14:paraId="22C3AEFB" w14:textId="77777777" w:rsidTr="001150CF">
        <w:tc>
          <w:tcPr>
            <w:tcW w:w="1962" w:type="dxa"/>
          </w:tcPr>
          <w:p w14:paraId="183D3BCB" w14:textId="77777777" w:rsidR="001150CF" w:rsidRDefault="001150CF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函数名称</w:t>
            </w:r>
          </w:p>
        </w:tc>
        <w:tc>
          <w:tcPr>
            <w:tcW w:w="1435" w:type="dxa"/>
          </w:tcPr>
          <w:p w14:paraId="002B9066" w14:textId="77777777" w:rsidR="001150CF" w:rsidRDefault="001150CF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proofErr w:type="gramStart"/>
            <w:r>
              <w:rPr>
                <w:rFonts w:hint="eastAsia"/>
                <w:lang w:eastAsia="zh-CN"/>
              </w:rPr>
              <w:t>值类型</w:t>
            </w:r>
            <w:proofErr w:type="gramEnd"/>
          </w:p>
        </w:tc>
        <w:tc>
          <w:tcPr>
            <w:tcW w:w="2977" w:type="dxa"/>
          </w:tcPr>
          <w:p w14:paraId="224F4EA1" w14:textId="77777777" w:rsidR="001150CF" w:rsidRDefault="001150CF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函数参数</w:t>
            </w:r>
          </w:p>
        </w:tc>
        <w:tc>
          <w:tcPr>
            <w:tcW w:w="2686" w:type="dxa"/>
          </w:tcPr>
          <w:p w14:paraId="57884B75" w14:textId="77777777" w:rsidR="001150CF" w:rsidRDefault="001150CF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1150CF" w14:paraId="31788472" w14:textId="77777777" w:rsidTr="001150CF">
        <w:tc>
          <w:tcPr>
            <w:tcW w:w="1962" w:type="dxa"/>
          </w:tcPr>
          <w:p w14:paraId="481CA71A" w14:textId="75C86918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W</w:t>
            </w:r>
            <w:r>
              <w:rPr>
                <w:rFonts w:hint="eastAsia"/>
                <w:lang w:eastAsia="zh-CN"/>
              </w:rPr>
              <w:t>ri</w:t>
            </w:r>
            <w:r>
              <w:rPr>
                <w:lang w:eastAsia="zh-CN"/>
              </w:rPr>
              <w:t>teDisk</w:t>
            </w:r>
            <w:proofErr w:type="spellEnd"/>
          </w:p>
        </w:tc>
        <w:tc>
          <w:tcPr>
            <w:tcW w:w="1435" w:type="dxa"/>
          </w:tcPr>
          <w:p w14:paraId="0E437B12" w14:textId="77777777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7" w:type="dxa"/>
          </w:tcPr>
          <w:p w14:paraId="4DD52739" w14:textId="65FDEE29" w:rsidR="001150CF" w:rsidRDefault="001150CF" w:rsidP="00967D49">
            <w:pPr>
              <w:ind w:firstLineChars="0" w:firstLine="0"/>
              <w:rPr>
                <w:lang w:eastAsia="zh-CN"/>
              </w:rPr>
            </w:pPr>
            <w:r w:rsidRPr="0024619B">
              <w:rPr>
                <w:lang w:eastAsia="zh-CN"/>
              </w:rPr>
              <w:t xml:space="preserve">int </w:t>
            </w:r>
            <w:proofErr w:type="spellStart"/>
            <w:r>
              <w:rPr>
                <w:rFonts w:hint="eastAsia"/>
                <w:lang w:eastAsia="zh-CN"/>
              </w:rPr>
              <w:t>len</w:t>
            </w:r>
            <w:proofErr w:type="spellEnd"/>
          </w:p>
        </w:tc>
        <w:tc>
          <w:tcPr>
            <w:tcW w:w="2686" w:type="dxa"/>
          </w:tcPr>
          <w:p w14:paraId="054E8CB4" w14:textId="26B19D82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将文件存入硬盘</w:t>
            </w:r>
          </w:p>
        </w:tc>
      </w:tr>
      <w:tr w:rsidR="001150CF" w14:paraId="40551AFB" w14:textId="77777777" w:rsidTr="001150CF">
        <w:tc>
          <w:tcPr>
            <w:tcW w:w="1962" w:type="dxa"/>
          </w:tcPr>
          <w:p w14:paraId="777DE5F3" w14:textId="2F9C997B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ReadDisk</w:t>
            </w:r>
            <w:proofErr w:type="spellEnd"/>
          </w:p>
        </w:tc>
        <w:tc>
          <w:tcPr>
            <w:tcW w:w="1435" w:type="dxa"/>
          </w:tcPr>
          <w:p w14:paraId="33EB81A1" w14:textId="5E53063F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977" w:type="dxa"/>
          </w:tcPr>
          <w:p w14:paraId="6CD8DC1F" w14:textId="25D67461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86" w:type="dxa"/>
          </w:tcPr>
          <w:p w14:paraId="56817AE9" w14:textId="68D7DA3E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读取硬盘内容</w:t>
            </w:r>
          </w:p>
        </w:tc>
      </w:tr>
      <w:tr w:rsidR="001150CF" w14:paraId="24E48431" w14:textId="77777777" w:rsidTr="001150CF">
        <w:tc>
          <w:tcPr>
            <w:tcW w:w="1962" w:type="dxa"/>
          </w:tcPr>
          <w:p w14:paraId="1BF8DCF6" w14:textId="2A6A7527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CreateFile</w:t>
            </w:r>
            <w:proofErr w:type="spellEnd"/>
          </w:p>
        </w:tc>
        <w:tc>
          <w:tcPr>
            <w:tcW w:w="1435" w:type="dxa"/>
          </w:tcPr>
          <w:p w14:paraId="354191AD" w14:textId="52C3493A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>
              <w:rPr>
                <w:rFonts w:hint="eastAsia"/>
                <w:lang w:eastAsia="zh-CN"/>
              </w:rPr>
              <w:t>nt</w:t>
            </w:r>
          </w:p>
        </w:tc>
        <w:tc>
          <w:tcPr>
            <w:tcW w:w="2977" w:type="dxa"/>
          </w:tcPr>
          <w:p w14:paraId="2F7E5830" w14:textId="2C31AC51" w:rsidR="001150CF" w:rsidRDefault="001150CF" w:rsidP="00967D49">
            <w:pPr>
              <w:ind w:firstLineChars="0" w:firstLine="0"/>
              <w:rPr>
                <w:lang w:eastAsia="zh-CN"/>
              </w:rPr>
            </w:pPr>
            <w:r w:rsidRPr="001150CF">
              <w:rPr>
                <w:lang w:eastAsia="zh-CN"/>
              </w:rPr>
              <w:t>char* filename, int filetype</w:t>
            </w:r>
          </w:p>
        </w:tc>
        <w:tc>
          <w:tcPr>
            <w:tcW w:w="2686" w:type="dxa"/>
          </w:tcPr>
          <w:p w14:paraId="1D0A0813" w14:textId="250EFFEC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创建文件</w:t>
            </w:r>
          </w:p>
        </w:tc>
      </w:tr>
      <w:tr w:rsidR="001150CF" w14:paraId="318A1411" w14:textId="77777777" w:rsidTr="001150CF">
        <w:tc>
          <w:tcPr>
            <w:tcW w:w="1962" w:type="dxa"/>
          </w:tcPr>
          <w:p w14:paraId="6DB0039F" w14:textId="2459E7E7" w:rsidR="001150CF" w:rsidRPr="0024619B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ShowFileList</w:t>
            </w:r>
            <w:proofErr w:type="spellEnd"/>
          </w:p>
        </w:tc>
        <w:tc>
          <w:tcPr>
            <w:tcW w:w="1435" w:type="dxa"/>
          </w:tcPr>
          <w:p w14:paraId="1487D0F8" w14:textId="77777777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7" w:type="dxa"/>
          </w:tcPr>
          <w:p w14:paraId="39686447" w14:textId="4996371A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86" w:type="dxa"/>
          </w:tcPr>
          <w:p w14:paraId="74DBDBBF" w14:textId="58C8277A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展示当前这一级的文件</w:t>
            </w:r>
          </w:p>
        </w:tc>
      </w:tr>
      <w:tr w:rsidR="001150CF" w14:paraId="1F5D2D29" w14:textId="77777777" w:rsidTr="001150CF">
        <w:tc>
          <w:tcPr>
            <w:tcW w:w="1962" w:type="dxa"/>
          </w:tcPr>
          <w:p w14:paraId="19309663" w14:textId="1E1D8042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SearchFile</w:t>
            </w:r>
            <w:proofErr w:type="spellEnd"/>
          </w:p>
        </w:tc>
        <w:tc>
          <w:tcPr>
            <w:tcW w:w="1435" w:type="dxa"/>
          </w:tcPr>
          <w:p w14:paraId="78060F01" w14:textId="3B40D979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77" w:type="dxa"/>
          </w:tcPr>
          <w:p w14:paraId="1B7A9EAA" w14:textId="681E3BFE" w:rsidR="001150CF" w:rsidRDefault="001150CF" w:rsidP="00967D49">
            <w:pPr>
              <w:ind w:firstLineChars="0" w:firstLine="0"/>
              <w:rPr>
                <w:lang w:eastAsia="zh-CN"/>
              </w:rPr>
            </w:pPr>
            <w:r w:rsidRPr="001150CF">
              <w:rPr>
                <w:lang w:eastAsia="zh-CN"/>
              </w:rPr>
              <w:t>char* name</w:t>
            </w:r>
          </w:p>
        </w:tc>
        <w:tc>
          <w:tcPr>
            <w:tcW w:w="2686" w:type="dxa"/>
          </w:tcPr>
          <w:p w14:paraId="4A2598A1" w14:textId="6FDA598B" w:rsidR="001150CF" w:rsidRDefault="001150CF" w:rsidP="00967D49">
            <w:pPr>
              <w:ind w:firstLineChars="0" w:firstLine="0"/>
              <w:rPr>
                <w:lang w:eastAsia="zh-CN"/>
              </w:rPr>
            </w:pPr>
            <w:r w:rsidRPr="001150CF">
              <w:rPr>
                <w:rFonts w:hint="eastAsia"/>
                <w:lang w:eastAsia="zh-CN"/>
              </w:rPr>
              <w:t>搜索该目录下</w:t>
            </w:r>
            <w:r>
              <w:rPr>
                <w:rFonts w:hint="eastAsia"/>
                <w:lang w:eastAsia="zh-CN"/>
              </w:rPr>
              <w:t>文件</w:t>
            </w:r>
          </w:p>
        </w:tc>
      </w:tr>
      <w:tr w:rsidR="001150CF" w14:paraId="5D213439" w14:textId="77777777" w:rsidTr="001150CF">
        <w:tc>
          <w:tcPr>
            <w:tcW w:w="1962" w:type="dxa"/>
          </w:tcPr>
          <w:p w14:paraId="549A3B1C" w14:textId="076A1C5E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ReturnFile</w:t>
            </w:r>
            <w:proofErr w:type="spellEnd"/>
          </w:p>
        </w:tc>
        <w:tc>
          <w:tcPr>
            <w:tcW w:w="1435" w:type="dxa"/>
          </w:tcPr>
          <w:p w14:paraId="3BDA8A5F" w14:textId="77777777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977" w:type="dxa"/>
          </w:tcPr>
          <w:p w14:paraId="49FB3940" w14:textId="398CC449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id</w:t>
            </w:r>
          </w:p>
        </w:tc>
        <w:tc>
          <w:tcPr>
            <w:tcW w:w="2686" w:type="dxa"/>
          </w:tcPr>
          <w:p w14:paraId="45D024D1" w14:textId="36200F7A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返回上一级文件夹的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</w:p>
        </w:tc>
      </w:tr>
      <w:tr w:rsidR="001150CF" w14:paraId="0DABADDF" w14:textId="77777777" w:rsidTr="001150CF">
        <w:tc>
          <w:tcPr>
            <w:tcW w:w="1962" w:type="dxa"/>
          </w:tcPr>
          <w:p w14:paraId="5DDD67CA" w14:textId="02E9A19B" w:rsidR="001150CF" w:rsidRDefault="001150CF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1150CF">
              <w:rPr>
                <w:lang w:eastAsia="zh-CN"/>
              </w:rPr>
              <w:t>DeleteFile</w:t>
            </w:r>
            <w:proofErr w:type="spellEnd"/>
          </w:p>
        </w:tc>
        <w:tc>
          <w:tcPr>
            <w:tcW w:w="1435" w:type="dxa"/>
          </w:tcPr>
          <w:p w14:paraId="11E39E9B" w14:textId="3008DA53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977" w:type="dxa"/>
          </w:tcPr>
          <w:p w14:paraId="64485B33" w14:textId="68D12FDD" w:rsidR="001150CF" w:rsidRDefault="00387DA5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id</w:t>
            </w:r>
          </w:p>
        </w:tc>
        <w:tc>
          <w:tcPr>
            <w:tcW w:w="2686" w:type="dxa"/>
          </w:tcPr>
          <w:p w14:paraId="46DFAAE3" w14:textId="56B01BEB" w:rsidR="001150CF" w:rsidRDefault="00387DA5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删除特定</w:t>
            </w: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d</w:t>
            </w:r>
            <w:r>
              <w:rPr>
                <w:rFonts w:hint="eastAsia"/>
                <w:lang w:eastAsia="zh-CN"/>
              </w:rPr>
              <w:t>的文件</w:t>
            </w:r>
          </w:p>
        </w:tc>
      </w:tr>
      <w:tr w:rsidR="001150CF" w14:paraId="0249F349" w14:textId="77777777" w:rsidTr="001150CF">
        <w:tc>
          <w:tcPr>
            <w:tcW w:w="1962" w:type="dxa"/>
          </w:tcPr>
          <w:p w14:paraId="0E39EA9A" w14:textId="21B1F5F5" w:rsidR="001150CF" w:rsidRDefault="00387DA5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387DA5">
              <w:rPr>
                <w:lang w:eastAsia="zh-CN"/>
              </w:rPr>
              <w:t>ShowMessage</w:t>
            </w:r>
            <w:proofErr w:type="spellEnd"/>
          </w:p>
        </w:tc>
        <w:tc>
          <w:tcPr>
            <w:tcW w:w="1435" w:type="dxa"/>
          </w:tcPr>
          <w:p w14:paraId="5EE9DE53" w14:textId="77777777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7" w:type="dxa"/>
          </w:tcPr>
          <w:p w14:paraId="4D0301D3" w14:textId="77777777" w:rsidR="001150CF" w:rsidRDefault="001150CF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2686" w:type="dxa"/>
          </w:tcPr>
          <w:p w14:paraId="0769D62B" w14:textId="69DDF328" w:rsidR="001150CF" w:rsidRDefault="00387DA5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输出提示信息</w:t>
            </w:r>
          </w:p>
        </w:tc>
      </w:tr>
    </w:tbl>
    <w:p w14:paraId="218E216E" w14:textId="77777777" w:rsidR="001150CF" w:rsidRDefault="001150CF" w:rsidP="001150CF">
      <w:pPr>
        <w:ind w:firstLineChars="0" w:firstLine="0"/>
        <w:rPr>
          <w:lang w:eastAsia="zh-CN"/>
        </w:rPr>
      </w:pPr>
    </w:p>
    <w:p w14:paraId="64A53BA5" w14:textId="77777777" w:rsidR="001150CF" w:rsidRDefault="001150CF" w:rsidP="001150CF">
      <w:pPr>
        <w:rPr>
          <w:lang w:eastAsia="zh-CN"/>
        </w:rPr>
      </w:pPr>
      <w:r>
        <w:rPr>
          <w:rFonts w:hint="eastAsia"/>
          <w:lang w:eastAsia="zh-CN"/>
        </w:rPr>
        <w:t>核心代码</w:t>
      </w:r>
    </w:p>
    <w:p w14:paraId="49642A0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文件管理主函数</w:t>
      </w:r>
    </w:p>
    <w:p w14:paraId="22ACCBB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runFileManage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A0F494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128];</w:t>
      </w:r>
    </w:p>
    <w:p w14:paraId="1779F11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8];</w:t>
      </w:r>
    </w:p>
    <w:p w14:paraId="3C220AB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filename[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120];</w:t>
      </w:r>
    </w:p>
    <w:p w14:paraId="0101094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1024];</w:t>
      </w:r>
    </w:p>
    <w:p w14:paraId="1FCD047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m, n;</w:t>
      </w:r>
    </w:p>
    <w:p w14:paraId="17311AC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name[</w:t>
      </w:r>
      <w:proofErr w:type="gramEnd"/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51DC351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FSInit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7ECB24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ReadDisk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E80B2A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ShowMessage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A5173A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31CD904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127;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3623B9E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39F6D7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</w:t>
      </w:r>
    </w:p>
    <w:p w14:paraId="66366D6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_name[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110E59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"\n/%s:"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fileName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044700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C8B844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70);</w:t>
      </w:r>
    </w:p>
    <w:p w14:paraId="7F5E84A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 = 0;</w:t>
      </w:r>
    </w:p>
    <w:p w14:paraId="681444A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assert(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0);</w:t>
      </w:r>
    </w:p>
    <w:p w14:paraId="6C9B6F4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209974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target[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10];</w:t>
      </w:r>
    </w:p>
    <w:p w14:paraId="64FCF1D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1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r;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56D641F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target[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74AD3C1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4E6B09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mkf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make file </w:t>
      </w:r>
    </w:p>
    <w:p w14:paraId="11109AB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'm'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'k'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[2]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'f'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) {</w:t>
      </w:r>
    </w:p>
    <w:p w14:paraId="450B675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3]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1887C2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should add the filename, like \"create XXX\".\n"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C0FAE3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[help]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09A9FB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6ECEF8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AD66D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r - 3;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094FB97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_name[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+ 4];</w:t>
      </w:r>
    </w:p>
    <w:p w14:paraId="528B2F9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ADD5D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CreateFIle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_name, 0);</w:t>
      </w:r>
    </w:p>
    <w:p w14:paraId="67F1DAC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4638C5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mkdir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make directory </w:t>
      </w:r>
    </w:p>
    <w:p w14:paraId="3A0BC35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'm'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'k'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[2]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[3]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[4]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'r'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7051C35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5]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BC089B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"You should add the 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dirname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, like \"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mkdir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XXX\".\n"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46F537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[help]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DE117D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F5BEA9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442B2B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N[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7DCDE71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r - 3;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5F26954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_name[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+ 6];</w:t>
      </w:r>
    </w:p>
    <w:p w14:paraId="6639827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4EAF2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CreateFIle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_name, 1);</w:t>
      </w:r>
    </w:p>
    <w:p w14:paraId="30A22D2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8AC188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//ls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list </w:t>
      </w:r>
    </w:p>
    <w:p w14:paraId="5D35AC3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'l'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's'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F1C842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showFileList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406EBF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9833B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//cd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change directory </w:t>
      </w:r>
    </w:p>
    <w:p w14:paraId="5203943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'c'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E5910E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2]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[3]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'.'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[4]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'.'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9EAB72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ReturnFile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C820EF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485F15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188E3D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2]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B994FE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"You should add the 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dirname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, like \"cd XXX\".\n"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39C000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[help]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2B8F62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CC86DF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B234B55" w14:textId="60FCBB4B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140DF9E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r - 3;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7739273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_name[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+ 3];</w:t>
      </w:r>
    </w:p>
    <w:p w14:paraId="66A1BB4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9A4E0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"name: %s\n"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_name);</w:t>
      </w:r>
    </w:p>
    <w:p w14:paraId="6BB1894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ID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(_name);</w:t>
      </w:r>
    </w:p>
    <w:p w14:paraId="14ECAEA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(ID &gt;= 0) {</w:t>
      </w:r>
    </w:p>
    <w:p w14:paraId="56F6181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blocks[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ID].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fileType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1) {</w:t>
      </w:r>
    </w:p>
    <w:p w14:paraId="3A07CE4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ID;</w:t>
      </w:r>
    </w:p>
    <w:p w14:paraId="5881470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28F553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FC6536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blocks[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ID].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fileType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0) {</w:t>
      </w:r>
    </w:p>
    <w:p w14:paraId="767BCBC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06454DE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"input the character representing the method you want to operate:"</w:t>
      </w:r>
    </w:p>
    <w:p w14:paraId="2BCABB8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"\nu --- update"</w:t>
      </w:r>
    </w:p>
    <w:p w14:paraId="1B89531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nd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--- detail of the content"</w:t>
      </w:r>
    </w:p>
    <w:p w14:paraId="7E451E1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"\nq --- quit\n"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C9FA9C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70);</w:t>
      </w:r>
    </w:p>
    <w:p w14:paraId="5440057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 = 0;</w:t>
      </w:r>
    </w:p>
    <w:p w14:paraId="371F64F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"u"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4A71991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"input the text you want to write:\n"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30C0CF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blocks[ID].content,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MAX_CONTENT_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05AE76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blocks[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ID].content[r] = 0;</w:t>
      </w:r>
    </w:p>
    <w:p w14:paraId="3A6C3BA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3A43D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"d"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0749838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"--------------------------------------------"</w:t>
      </w:r>
    </w:p>
    <w:p w14:paraId="2A484FA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n%s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\n-------------------------------------\n"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blocks[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ID].content);</w:t>
      </w:r>
    </w:p>
    <w:p w14:paraId="3325741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EE2904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"q"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14C7024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"would you like to save the change? y/n"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1AE9CD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70);</w:t>
      </w:r>
    </w:p>
    <w:p w14:paraId="12C35EB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 = 0;</w:t>
      </w:r>
    </w:p>
    <w:p w14:paraId="6C1542F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06B69ED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"save changes!"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6F8CFC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247390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1632BB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"quit without changing"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491D0F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90A95B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61F066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F4513E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8195C2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FF06EA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5D2B30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5F2AAE4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"No such file!"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36D472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25000E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//rm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remove </w:t>
      </w:r>
    </w:p>
    <w:p w14:paraId="223EA3C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'r'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'm'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81E2D0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2]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8B1A18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"You should add the filename or 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dirname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, like \"rm XXX\".\n"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18DD4C3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[help]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928233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3DAED6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0D3A4F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r>
        <w:rPr>
          <w:rFonts w:ascii="新宋体" w:eastAsia="新宋体" w:hAnsi="Calibri" w:cs="新宋体"/>
          <w:color w:val="6F008A"/>
          <w:sz w:val="19"/>
          <w:szCs w:val="19"/>
          <w:lang w:eastAsia="zh-CN" w:bidi="ar-SA"/>
        </w:rPr>
        <w:t>MAX_FILE_NAME_LENGTH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r - 3;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126CC2A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_name[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+ 3];</w:t>
      </w:r>
    </w:p>
    <w:p w14:paraId="7173F3C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85C1035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ID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(_name);</w:t>
      </w:r>
    </w:p>
    <w:p w14:paraId="4EE67EE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(ID &gt;= 0) {</w:t>
      </w:r>
    </w:p>
    <w:p w14:paraId="7B9FEA0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"Delete successfully!\n"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0E183D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DeleteFile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ID);</w:t>
      </w:r>
    </w:p>
    <w:p w14:paraId="268B36E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childrenNumber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45C6226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(ID == 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].children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5D234F4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+ 1; j &lt; 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childrenNumber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EA5C3B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].children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].children[j];</w:t>
      </w:r>
    </w:p>
    <w:p w14:paraId="28522AA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33B4D7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blocks[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currentFileID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].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childrenNumber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--;</w:t>
      </w:r>
    </w:p>
    <w:p w14:paraId="4516BCC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455A25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442DC3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406412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EFE70F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</w:p>
    <w:p w14:paraId="023FF6D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"No such file!\n"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AEC6FFD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B91225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sv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save </w:t>
      </w:r>
    </w:p>
    <w:p w14:paraId="59E03874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0]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's'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[1]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'v'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9E29ED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WriteDisk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1000);</w:t>
      </w:r>
    </w:p>
    <w:p w14:paraId="55F4A31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"Save to disk successfully!\n"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5220619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550A4E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//help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21D3181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"help"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3A512DC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757422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ShowMessage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991B7D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646C5F6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//quit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14256F2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"quit"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== 0) {</w:t>
      </w:r>
    </w:p>
    <w:p w14:paraId="7B26A7B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4FE5681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C49601C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5F91CCB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//clear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指令定义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60D24CB8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"clear"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7ED618CA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681F770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2FE7FD7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其他指令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287B5A8F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F4DF8B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file_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D4C4DDE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"Sorry, there no such command in the File Manager.\n"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540402" w14:textId="77777777" w:rsidR="00387DA5" w:rsidRDefault="00387DA5" w:rsidP="00387DA5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can input [help]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DF7C8A8" w14:textId="092A89B6" w:rsidR="00A46AB0" w:rsidRDefault="00387DA5" w:rsidP="00387DA5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5D9BAA3" w14:textId="1E08E371" w:rsidR="00A46AB0" w:rsidRDefault="00A46AB0" w:rsidP="00A46AB0">
      <w:pPr>
        <w:pStyle w:val="2"/>
        <w:spacing w:before="120"/>
      </w:pPr>
      <w:bookmarkStart w:id="22" w:name="_Toc79411910"/>
      <w:r>
        <w:t>3</w:t>
      </w:r>
      <w:r>
        <w:rPr>
          <w:rFonts w:hint="eastAsia"/>
        </w:rPr>
        <w:t>.</w:t>
      </w:r>
      <w:r>
        <w:t>5</w:t>
      </w:r>
      <w:r>
        <w:rPr>
          <w:rFonts w:hint="eastAsia"/>
        </w:rPr>
        <w:t xml:space="preserve"> </w:t>
      </w:r>
      <w:r>
        <w:rPr>
          <w:rFonts w:hint="eastAsia"/>
        </w:rPr>
        <w:t>用户级应用——日历</w:t>
      </w:r>
      <w:bookmarkEnd w:id="22"/>
    </w:p>
    <w:p w14:paraId="0CD9BE62" w14:textId="40475F9D" w:rsidR="00A46AB0" w:rsidRDefault="009841A0" w:rsidP="00A46AB0">
      <w:pPr>
        <w:rPr>
          <w:lang w:eastAsia="zh-CN"/>
        </w:rPr>
      </w:pPr>
      <w:r>
        <w:rPr>
          <w:rFonts w:hint="eastAsia"/>
          <w:lang w:eastAsia="zh-CN"/>
        </w:rPr>
        <w:t>主要函数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2976"/>
        <w:gridCol w:w="3395"/>
      </w:tblGrid>
      <w:tr w:rsidR="009841A0" w14:paraId="5A9C491B" w14:textId="77777777" w:rsidTr="00113924">
        <w:tc>
          <w:tcPr>
            <w:tcW w:w="1271" w:type="dxa"/>
          </w:tcPr>
          <w:p w14:paraId="0375BD3E" w14:textId="0C0152B7" w:rsidR="009841A0" w:rsidRDefault="009841A0" w:rsidP="0011392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lastRenderedPageBreak/>
              <w:t>函数名称</w:t>
            </w:r>
          </w:p>
        </w:tc>
        <w:tc>
          <w:tcPr>
            <w:tcW w:w="1418" w:type="dxa"/>
          </w:tcPr>
          <w:p w14:paraId="56E99F0E" w14:textId="33B93F8C" w:rsidR="009841A0" w:rsidRDefault="009841A0" w:rsidP="0011392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proofErr w:type="gramStart"/>
            <w:r>
              <w:rPr>
                <w:rFonts w:hint="eastAsia"/>
                <w:lang w:eastAsia="zh-CN"/>
              </w:rPr>
              <w:t>值类型</w:t>
            </w:r>
            <w:proofErr w:type="gramEnd"/>
          </w:p>
        </w:tc>
        <w:tc>
          <w:tcPr>
            <w:tcW w:w="2976" w:type="dxa"/>
          </w:tcPr>
          <w:p w14:paraId="5B87CA61" w14:textId="511A73A3" w:rsidR="009841A0" w:rsidRDefault="009841A0" w:rsidP="0011392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函数参数</w:t>
            </w:r>
          </w:p>
        </w:tc>
        <w:tc>
          <w:tcPr>
            <w:tcW w:w="3395" w:type="dxa"/>
          </w:tcPr>
          <w:p w14:paraId="036BD378" w14:textId="2C522414" w:rsidR="009841A0" w:rsidRDefault="009841A0" w:rsidP="00113924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9841A0" w14:paraId="347084BA" w14:textId="77777777" w:rsidTr="00113924">
        <w:tc>
          <w:tcPr>
            <w:tcW w:w="1271" w:type="dxa"/>
          </w:tcPr>
          <w:p w14:paraId="38AD7896" w14:textId="11CDACF0" w:rsidR="009841A0" w:rsidRDefault="009841A0" w:rsidP="00A46AB0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</w:t>
            </w:r>
            <w:r>
              <w:rPr>
                <w:lang w:eastAsia="zh-CN"/>
              </w:rPr>
              <w:t>_usage</w:t>
            </w:r>
            <w:proofErr w:type="spellEnd"/>
          </w:p>
        </w:tc>
        <w:tc>
          <w:tcPr>
            <w:tcW w:w="1418" w:type="dxa"/>
          </w:tcPr>
          <w:p w14:paraId="71F7DBEB" w14:textId="79DB1809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6" w:type="dxa"/>
          </w:tcPr>
          <w:p w14:paraId="4CBCC6DF" w14:textId="75399213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3395" w:type="dxa"/>
          </w:tcPr>
          <w:p w14:paraId="012646A3" w14:textId="74251620" w:rsidR="009841A0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  <w:proofErr w:type="spellStart"/>
            <w:r w:rsidR="009841A0">
              <w:rPr>
                <w:rFonts w:hint="eastAsia"/>
                <w:lang w:eastAsia="zh-CN"/>
              </w:rPr>
              <w:t>cal</w:t>
            </w:r>
            <w:proofErr w:type="spellEnd"/>
            <w:r w:rsidR="009841A0">
              <w:rPr>
                <w:rFonts w:hint="eastAsia"/>
                <w:lang w:eastAsia="zh-CN"/>
              </w:rPr>
              <w:t>应用功能提示</w:t>
            </w:r>
          </w:p>
        </w:tc>
      </w:tr>
      <w:tr w:rsidR="009841A0" w14:paraId="65A62A90" w14:textId="77777777" w:rsidTr="00113924">
        <w:tc>
          <w:tcPr>
            <w:tcW w:w="1271" w:type="dxa"/>
          </w:tcPr>
          <w:p w14:paraId="5BA09F2C" w14:textId="41E74712" w:rsidR="009841A0" w:rsidRDefault="009841A0" w:rsidP="00A46AB0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z</w:t>
            </w:r>
            <w:r>
              <w:rPr>
                <w:rFonts w:hint="eastAsia"/>
                <w:lang w:eastAsia="zh-CN"/>
              </w:rPr>
              <w:t>eller</w:t>
            </w:r>
            <w:proofErr w:type="spellEnd"/>
          </w:p>
        </w:tc>
        <w:tc>
          <w:tcPr>
            <w:tcW w:w="1418" w:type="dxa"/>
          </w:tcPr>
          <w:p w14:paraId="3C074AE4" w14:textId="258650B7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976" w:type="dxa"/>
          </w:tcPr>
          <w:p w14:paraId="7ED0DE32" w14:textId="489620E5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year, int month, int day</w:t>
            </w:r>
          </w:p>
        </w:tc>
        <w:tc>
          <w:tcPr>
            <w:tcW w:w="3395" w:type="dxa"/>
          </w:tcPr>
          <w:p w14:paraId="2DE92E68" w14:textId="66D7BC3C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计算该日期的星期</w:t>
            </w:r>
          </w:p>
        </w:tc>
      </w:tr>
      <w:tr w:rsidR="009841A0" w14:paraId="173CCD1B" w14:textId="77777777" w:rsidTr="00113924">
        <w:tc>
          <w:tcPr>
            <w:tcW w:w="1271" w:type="dxa"/>
          </w:tcPr>
          <w:p w14:paraId="32BBCDE6" w14:textId="5377AD32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eap</w:t>
            </w:r>
          </w:p>
        </w:tc>
        <w:tc>
          <w:tcPr>
            <w:tcW w:w="1418" w:type="dxa"/>
          </w:tcPr>
          <w:p w14:paraId="69D6C67F" w14:textId="6F826697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976" w:type="dxa"/>
          </w:tcPr>
          <w:p w14:paraId="6F89DD16" w14:textId="7D6A5166" w:rsidR="009841A0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</w:t>
            </w:r>
            <w:r w:rsidR="009841A0">
              <w:rPr>
                <w:lang w:eastAsia="zh-CN"/>
              </w:rPr>
              <w:t>nt year</w:t>
            </w:r>
          </w:p>
        </w:tc>
        <w:tc>
          <w:tcPr>
            <w:tcW w:w="3395" w:type="dxa"/>
          </w:tcPr>
          <w:p w14:paraId="16F384DD" w14:textId="4F70F4B8" w:rsidR="009841A0" w:rsidRDefault="009841A0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判断该年份是否为闰年</w:t>
            </w:r>
          </w:p>
        </w:tc>
      </w:tr>
      <w:tr w:rsidR="00113924" w14:paraId="63CE232C" w14:textId="77777777" w:rsidTr="00113924">
        <w:tc>
          <w:tcPr>
            <w:tcW w:w="1271" w:type="dxa"/>
          </w:tcPr>
          <w:p w14:paraId="17B35D27" w14:textId="44D1ED5F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year</w:t>
            </w:r>
          </w:p>
        </w:tc>
        <w:tc>
          <w:tcPr>
            <w:tcW w:w="1418" w:type="dxa"/>
          </w:tcPr>
          <w:p w14:paraId="5709638E" w14:textId="5C2FF02D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976" w:type="dxa"/>
          </w:tcPr>
          <w:p w14:paraId="1E3D15E1" w14:textId="0E3A3F8D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 year</w:t>
            </w:r>
          </w:p>
        </w:tc>
        <w:tc>
          <w:tcPr>
            <w:tcW w:w="3395" w:type="dxa"/>
          </w:tcPr>
          <w:p w14:paraId="287D23AB" w14:textId="60929B6A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输出该年份年历</w:t>
            </w:r>
          </w:p>
        </w:tc>
      </w:tr>
      <w:tr w:rsidR="00113924" w14:paraId="6D705860" w14:textId="77777777" w:rsidTr="00113924">
        <w:tc>
          <w:tcPr>
            <w:tcW w:w="1271" w:type="dxa"/>
          </w:tcPr>
          <w:p w14:paraId="513123B9" w14:textId="2365306D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onth</w:t>
            </w:r>
          </w:p>
        </w:tc>
        <w:tc>
          <w:tcPr>
            <w:tcW w:w="1418" w:type="dxa"/>
          </w:tcPr>
          <w:p w14:paraId="65344DF1" w14:textId="2FCF2886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976" w:type="dxa"/>
          </w:tcPr>
          <w:p w14:paraId="229EF94F" w14:textId="73D50E4D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year, int month</w:t>
            </w:r>
          </w:p>
        </w:tc>
        <w:tc>
          <w:tcPr>
            <w:tcW w:w="3395" w:type="dxa"/>
          </w:tcPr>
          <w:p w14:paraId="47CF0E9C" w14:textId="616B7758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输出该月份月历</w:t>
            </w:r>
          </w:p>
        </w:tc>
      </w:tr>
      <w:tr w:rsidR="00113924" w14:paraId="50DAF77B" w14:textId="77777777" w:rsidTr="00113924">
        <w:tc>
          <w:tcPr>
            <w:tcW w:w="1271" w:type="dxa"/>
          </w:tcPr>
          <w:p w14:paraId="5ABE73A9" w14:textId="565055DB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</w:t>
            </w:r>
            <w:r>
              <w:rPr>
                <w:lang w:eastAsia="zh-CN"/>
              </w:rPr>
              <w:t>ay</w:t>
            </w:r>
          </w:p>
        </w:tc>
        <w:tc>
          <w:tcPr>
            <w:tcW w:w="1418" w:type="dxa"/>
          </w:tcPr>
          <w:p w14:paraId="5767FCA0" w14:textId="3477565C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6" w:type="dxa"/>
          </w:tcPr>
          <w:p w14:paraId="4B5364FC" w14:textId="3263CF1D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int year, int month, int day</w:t>
            </w:r>
          </w:p>
        </w:tc>
        <w:tc>
          <w:tcPr>
            <w:tcW w:w="3395" w:type="dxa"/>
          </w:tcPr>
          <w:p w14:paraId="5955EFBC" w14:textId="7A864B82" w:rsidR="00113924" w:rsidRDefault="00113924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输出该日期在该年位置和星期</w:t>
            </w:r>
          </w:p>
        </w:tc>
      </w:tr>
      <w:tr w:rsidR="008E5BCF" w14:paraId="1EA6D412" w14:textId="77777777" w:rsidTr="00113924">
        <w:tc>
          <w:tcPr>
            <w:tcW w:w="1271" w:type="dxa"/>
          </w:tcPr>
          <w:p w14:paraId="73CD96C2" w14:textId="77EF0BCF" w:rsidR="008E5BCF" w:rsidRDefault="008E5BCF" w:rsidP="00A46AB0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al</w:t>
            </w:r>
            <w:r>
              <w:rPr>
                <w:lang w:eastAsia="zh-CN"/>
              </w:rPr>
              <w:t>Main</w:t>
            </w:r>
            <w:proofErr w:type="spellEnd"/>
          </w:p>
        </w:tc>
        <w:tc>
          <w:tcPr>
            <w:tcW w:w="1418" w:type="dxa"/>
          </w:tcPr>
          <w:p w14:paraId="311D928E" w14:textId="77A75134" w:rsidR="008E5BCF" w:rsidRDefault="00906632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976" w:type="dxa"/>
          </w:tcPr>
          <w:p w14:paraId="568C11A6" w14:textId="57F963AB" w:rsidR="008E5BCF" w:rsidRDefault="00906632" w:rsidP="00A46AB0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char* opt</w:t>
            </w:r>
          </w:p>
        </w:tc>
        <w:tc>
          <w:tcPr>
            <w:tcW w:w="3395" w:type="dxa"/>
          </w:tcPr>
          <w:p w14:paraId="568DF2C2" w14:textId="07BE6E63" w:rsidR="008E5BCF" w:rsidRDefault="00906632" w:rsidP="00A46AB0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主函数</w:t>
            </w:r>
          </w:p>
        </w:tc>
      </w:tr>
    </w:tbl>
    <w:p w14:paraId="0D2BDB56" w14:textId="0E247F58" w:rsidR="009841A0" w:rsidRDefault="009841A0" w:rsidP="00A46AB0">
      <w:pPr>
        <w:rPr>
          <w:lang w:eastAsia="zh-CN"/>
        </w:rPr>
      </w:pPr>
    </w:p>
    <w:p w14:paraId="2935FC7B" w14:textId="23BA7438" w:rsidR="00113924" w:rsidRDefault="00113924" w:rsidP="00A46AB0">
      <w:pPr>
        <w:rPr>
          <w:lang w:eastAsia="zh-CN"/>
        </w:rPr>
      </w:pPr>
      <w:r>
        <w:rPr>
          <w:rFonts w:hint="eastAsia"/>
          <w:lang w:eastAsia="zh-CN"/>
        </w:rPr>
        <w:t>核心代码</w:t>
      </w:r>
    </w:p>
    <w:p w14:paraId="43095AB1" w14:textId="156D96F9" w:rsidR="00113924" w:rsidRDefault="008E5BCF" w:rsidP="00A46AB0">
      <w:pPr>
        <w:rPr>
          <w:lang w:eastAsia="zh-CN"/>
        </w:rPr>
      </w:pPr>
      <w:r>
        <w:rPr>
          <w:lang w:eastAsia="zh-CN"/>
        </w:rPr>
        <w:t>y</w:t>
      </w:r>
      <w:r>
        <w:rPr>
          <w:rFonts w:hint="eastAsia"/>
          <w:lang w:eastAsia="zh-CN"/>
        </w:rPr>
        <w:t>ear</w:t>
      </w:r>
    </w:p>
    <w:p w14:paraId="6EF19A9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打印年历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45C3F48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y) {</w:t>
      </w:r>
    </w:p>
    <w:p w14:paraId="098809D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m, d, p1,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p, sum = 0, s,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EEB5E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23] = { 0 }, b[13] = { 0,31,28,31,30,31,30,31,31,30,31,30,31 };</w:t>
      </w:r>
    </w:p>
    <w:p w14:paraId="5AC44FB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2] = 28 + leap(y);</w:t>
      </w:r>
    </w:p>
    <w:p w14:paraId="38338E5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CE8EF3C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"Calendar for %d : \n\n"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y);</w:t>
      </w:r>
    </w:p>
    <w:p w14:paraId="7F2E90C8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8754D8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 = 0; s &lt;= 3; s++) {</w:t>
      </w:r>
    </w:p>
    <w:p w14:paraId="072B29A7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(s) {</w:t>
      </w:r>
    </w:p>
    <w:p w14:paraId="1DE9B2B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0:</w:t>
      </w:r>
    </w:p>
    <w:p w14:paraId="29795E5C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  Jan                     Feb                     Mar\n"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025C76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45F043F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1:</w:t>
      </w:r>
    </w:p>
    <w:p w14:paraId="3C32B237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  Apr                     May                     Jun\n"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FEBACD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F528B2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2:</w:t>
      </w:r>
    </w:p>
    <w:p w14:paraId="6CB1F385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  Jul                     Aug                     Sept\n"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1D81BAC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AA4DC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3:</w:t>
      </w:r>
    </w:p>
    <w:p w14:paraId="5275CEC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     Oct                     Nov                     Dec\n"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C8A0408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5C95DA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91BAD95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;</w:t>
      </w:r>
    </w:p>
    <w:p w14:paraId="75DF110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99C587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DF98AF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Su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Mo Tu We Th Fr Sa    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Su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Mo Tu We Th Fr Sa    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Su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 xml:space="preserve"> Mo Tu We Th Fr Sa\n"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954199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A67829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 = 3 * s + 1; m &lt;= 3 * s + 3; m++) {</w:t>
      </w:r>
    </w:p>
    <w:p w14:paraId="600A8E2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p1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zeller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y, m, 1) + 8 * (m - 3 * s - 1);</w:t>
      </w:r>
    </w:p>
    <w:p w14:paraId="0FFBAB09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 = 1; p1 % 8 - 1 + d &lt;= 6; d++) {</w:t>
      </w:r>
    </w:p>
    <w:p w14:paraId="44DD355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p1 - 1 + d] = d;</w:t>
      </w:r>
    </w:p>
    <w:p w14:paraId="7553FF80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27DDAD8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141685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23;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654D6DB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== 0) {</w:t>
      </w:r>
    </w:p>
    <w:p w14:paraId="667796B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4DEE1E0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58C029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274C989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&lt; 10) {</w:t>
      </w:r>
    </w:p>
    <w:p w14:paraId="408615F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"%d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]);</w:t>
      </w:r>
    </w:p>
    <w:p w14:paraId="7304B6E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6E8F15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18060F8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"%d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]);</w:t>
      </w:r>
    </w:p>
    <w:p w14:paraId="3514B7F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6E1C569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E5F3435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562BC6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7E3A65F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3725F4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35BD2B2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 = 0;</w:t>
      </w:r>
    </w:p>
    <w:p w14:paraId="352DA8F9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33B8339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+ 6] == 0 || a[8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+ 6] == b[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+ 3 * s]) {</w:t>
      </w:r>
    </w:p>
    <w:p w14:paraId="3C9F3D15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 = 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 p &lt;= 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+ 6; p++) {</w:t>
      </w:r>
    </w:p>
    <w:p w14:paraId="43F72EB0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a[p] = 0;</w:t>
      </w:r>
    </w:p>
    <w:p w14:paraId="7CC6EA87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620400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E44C6C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3F8A745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- 1)] = a[8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+ 6] + 1;</w:t>
      </w:r>
    </w:p>
    <w:p w14:paraId="3D9F1D3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(p = 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- 1); p &lt;= 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+ 6; p++) {</w:t>
      </w:r>
    </w:p>
    <w:p w14:paraId="1C3032A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a[p] = p - 8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 +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8 *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- 1)];</w:t>
      </w:r>
    </w:p>
    <w:p w14:paraId="0014E81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(a[p] &gt;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b[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+ 3 * s]) {</w:t>
      </w:r>
    </w:p>
    <w:p w14:paraId="3D17D07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a[p] = 0;</w:t>
      </w:r>
    </w:p>
    <w:p w14:paraId="55A5E5A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867755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40E076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93F41C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ACC3C9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583CAAD8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23;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2A72F95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 = sum + 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17D41C0E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F45075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(sum == 0) {</w:t>
      </w:r>
    </w:p>
    <w:p w14:paraId="5636C48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E1D826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D204E5C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B6AE7F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4F514EE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23;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7D4C2CCF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E5FF2F0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== 0) {</w:t>
      </w:r>
    </w:p>
    <w:p w14:paraId="71F7D73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 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C079CA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B11F73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B4570B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&lt; 10) {</w:t>
      </w:r>
    </w:p>
    <w:p w14:paraId="1202DD40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"%d 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]);</w:t>
      </w:r>
    </w:p>
    <w:p w14:paraId="12EEAAE2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91E5047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4AFAAC2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"%d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a[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]);</w:t>
      </w:r>
    </w:p>
    <w:p w14:paraId="0DAA3CE4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6EEB491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E92124B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4D48523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8046AE7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C85FBED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B1EB565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421DF1A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278A236" w14:textId="77777777" w:rsidR="00F5520D" w:rsidRDefault="00F5520D" w:rsidP="00F5520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49355A2" w14:textId="18F3F38C" w:rsidR="008E5BCF" w:rsidRDefault="00F5520D" w:rsidP="00F5520D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40957D3" w14:textId="5382CC04" w:rsidR="008E5BCF" w:rsidRDefault="008E5BCF" w:rsidP="00A46AB0">
      <w:pPr>
        <w:rPr>
          <w:lang w:eastAsia="zh-CN"/>
        </w:rPr>
      </w:pPr>
      <w:proofErr w:type="spellStart"/>
      <w:r>
        <w:rPr>
          <w:rFonts w:hint="eastAsia"/>
          <w:lang w:eastAsia="zh-CN"/>
        </w:rPr>
        <w:t>c</w:t>
      </w:r>
      <w:r>
        <w:rPr>
          <w:lang w:eastAsia="zh-CN"/>
        </w:rPr>
        <w:t>alMain</w:t>
      </w:r>
      <w:proofErr w:type="spellEnd"/>
    </w:p>
    <w:p w14:paraId="7009C9F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计算器主函数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42956FA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calMain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option)</w:t>
      </w:r>
    </w:p>
    <w:p w14:paraId="79E8532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{    </w:t>
      </w:r>
    </w:p>
    <w:p w14:paraId="60CB971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b[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13] = { 0,31,28,31,30,31,30,31,31,30,31,30,31 };</w:t>
      </w:r>
    </w:p>
    <w:p w14:paraId="7D708B4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/* 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计算器命令行判断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619CCE0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3][10] = {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"--year"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"--month"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"--day"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};</w:t>
      </w:r>
    </w:p>
    <w:p w14:paraId="5799DB3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flag[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3] = { 1,1,1 };</w:t>
      </w:r>
    </w:p>
    <w:p w14:paraId="447B5E3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3;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BDA354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</w:t>
      </w:r>
    </w:p>
    <w:p w14:paraId="0D3AC1B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(option[j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option[j]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'\0'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225F93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(option[j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str_list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][j]) {</w:t>
      </w:r>
    </w:p>
    <w:p w14:paraId="25D6C99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flag[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0;</w:t>
      </w:r>
    </w:p>
    <w:p w14:paraId="3C005D1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4FF9D1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D3A202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++j;</w:t>
      </w:r>
    </w:p>
    <w:p w14:paraId="09F00C7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91B606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A4E8FE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2F3A97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</w:p>
    <w:p w14:paraId="58B959E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y, m, d;</w:t>
      </w:r>
    </w:p>
    <w:p w14:paraId="59BACFA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5]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[3]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day_str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[3] 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"\0"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EBE321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1195253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(!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strcmp</w:t>
      </w:r>
      <w:proofErr w:type="spellEnd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(option,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"NULL"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 {</w:t>
      </w:r>
    </w:p>
    <w:p w14:paraId="21C1FFC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cal_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usage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A7F649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42DE2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flag[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0]) {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//--year</w:t>
      </w:r>
    </w:p>
    <w:p w14:paraId="445079B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(option) &gt; 7) {</w:t>
      </w:r>
    </w:p>
    <w:p w14:paraId="5E59761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value = option + 7;</w:t>
      </w:r>
    </w:p>
    <w:p w14:paraId="2914DED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0B5FA0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0045DE8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1376777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2D1362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F17EB1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3A2AAC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&amp;y);</w:t>
      </w:r>
    </w:p>
    <w:p w14:paraId="127D2FB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679B45A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(y &gt; 0) {</w:t>
      </w:r>
    </w:p>
    <w:p w14:paraId="4ACC2C4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year(y);</w:t>
      </w:r>
    </w:p>
    <w:p w14:paraId="15CA748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2E4703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60B2221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(y &lt; 0) {</w:t>
      </w:r>
    </w:p>
    <w:p w14:paraId="2CD3592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"ERROR:&lt;year&gt; should be greater than 0.\n"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30EE90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E0DB70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again.\n"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F33AEC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C518A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050A5E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00F853F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"Sorry, you should add [year].\n"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1BA49E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can input [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cal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2B10F1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D9C95D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2CFA4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flag[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1]) {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//--month</w:t>
      </w:r>
    </w:p>
    <w:p w14:paraId="178B215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(option) &gt; 8) {</w:t>
      </w:r>
    </w:p>
    <w:p w14:paraId="4F8B818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value = option + 8;</w:t>
      </w:r>
    </w:p>
    <w:p w14:paraId="35F5710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3FE414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6C1C41C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13142D1D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8135F7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A423F5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A84775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16E25DA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052FB9D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2F955B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259CA1D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&amp;y);</w:t>
      </w:r>
    </w:p>
    <w:p w14:paraId="49AB675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&amp;m);</w:t>
      </w:r>
    </w:p>
    <w:p w14:paraId="4FA8664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A686AF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(y &gt; 0 &amp;&amp; m &gt; 0 &amp;&amp; m &lt; 13) {</w:t>
      </w:r>
    </w:p>
    <w:p w14:paraId="62DC4FE8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y, m);</w:t>
      </w:r>
    </w:p>
    <w:p w14:paraId="38F270B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DBED5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B2DAF1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(y &lt; 0) {</w:t>
      </w:r>
    </w:p>
    <w:p w14:paraId="02A23EC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"ERROR:&lt;year&gt; should be greater than 0.\n"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54F07B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3E81D3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 &lt; 1 || m &gt; 12) {</w:t>
      </w:r>
    </w:p>
    <w:p w14:paraId="5AB5FC7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"ERROR:&lt;month&gt; should be between 1 to 12.\n"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2A2EBC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3CBC0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again.\n"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80697B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FF5FC6D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AE1B1F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7F7659A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"Sorry, you should add [year/month].\n"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A5A499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can input &lt;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cal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&gt;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4C5EB5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7E1449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811175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flag[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2]) {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//--day</w:t>
      </w:r>
    </w:p>
    <w:p w14:paraId="52B85CA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(option) &gt; 6) {</w:t>
      </w:r>
    </w:p>
    <w:p w14:paraId="05C892C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* value = option + 6;</w:t>
      </w:r>
    </w:p>
    <w:p w14:paraId="7AB275C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B5E90E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65E95D0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44A3E74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5EED99E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3591A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E2174A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'/'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] !=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348430D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E524E3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6908BD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250D55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0;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strlen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(value) &amp;&amp;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!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 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 ++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++j) {</w:t>
      </w:r>
    </w:p>
    <w:p w14:paraId="6214A96B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day_str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[j] = value[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];</w:t>
      </w:r>
    </w:p>
    <w:p w14:paraId="4DB446A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807A49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78426E4D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year_str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&amp;y);</w:t>
      </w:r>
    </w:p>
    <w:p w14:paraId="278E6F5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month_str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&amp;m);</w:t>
      </w:r>
    </w:p>
    <w:p w14:paraId="1E514D4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atoi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day_str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&amp;d);</w:t>
      </w:r>
    </w:p>
    <w:p w14:paraId="300E178D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7AA3AA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(y &lt; 0) {</w:t>
      </w:r>
    </w:p>
    <w:p w14:paraId="489864D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"ERROR:&lt;year&gt; should be greater than 0.\n"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9608B7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again.\n"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7D2BFB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B1118B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(m &lt; 1 || m &gt; 12) {</w:t>
      </w:r>
    </w:p>
    <w:p w14:paraId="39EDBA0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"ERROR:&lt;month&gt; should between 1 to 12.\n"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007B74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again.\n"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30EF2D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F87DAA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(d &lt; 1 || d &gt; b[m] + leap(y)) {</w:t>
      </w:r>
    </w:p>
    <w:p w14:paraId="39DB444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"ERROR:&lt;day&gt; should be legal.\n"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BD83ACE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"Please input again.\n"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154BBD7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B6FA2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  <w:proofErr w:type="gramEnd"/>
    </w:p>
    <w:p w14:paraId="68A6815A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day(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y, m, d);</w:t>
      </w:r>
    </w:p>
    <w:p w14:paraId="56BD50D5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7D2CDE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D30E3B1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479BC48F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"Sorry, you should add [year/month/day].\n"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3DD071D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can input [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cal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]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0AB7742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D0ADD0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4CDCB94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607CC0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"Sorry, there no such option for cal.\n"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429F0AC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"You can input &lt;</w:t>
      </w:r>
      <w:proofErr w:type="spellStart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cal</w:t>
      </w:r>
      <w:proofErr w:type="spellEnd"/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&gt; to know more.\n"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802B3B3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AB4C339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3B262D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D8577D6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34534860" w14:textId="77777777" w:rsidR="00906632" w:rsidRDefault="00906632" w:rsidP="00906632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</w:p>
    <w:p w14:paraId="5BD98699" w14:textId="7A0C599F" w:rsidR="00906632" w:rsidRDefault="00906632" w:rsidP="00906632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230B22FF" w14:textId="77777777" w:rsidR="008E5BCF" w:rsidRDefault="008E5BCF" w:rsidP="00A46AB0">
      <w:pPr>
        <w:rPr>
          <w:lang w:eastAsia="zh-CN"/>
        </w:rPr>
      </w:pPr>
    </w:p>
    <w:p w14:paraId="18696DCD" w14:textId="609B5282" w:rsidR="00A46AB0" w:rsidRDefault="00A46AB0" w:rsidP="00A46AB0">
      <w:pPr>
        <w:pStyle w:val="2"/>
        <w:spacing w:before="120"/>
      </w:pPr>
      <w:bookmarkStart w:id="23" w:name="_Toc79411911"/>
      <w:r>
        <w:t>3</w:t>
      </w:r>
      <w:r>
        <w:rPr>
          <w:rFonts w:hint="eastAsia"/>
        </w:rPr>
        <w:t>.</w:t>
      </w:r>
      <w:r>
        <w:t>6</w:t>
      </w:r>
      <w:r>
        <w:rPr>
          <w:rFonts w:hint="eastAsia"/>
        </w:rPr>
        <w:t xml:space="preserve"> </w:t>
      </w:r>
      <w:r>
        <w:rPr>
          <w:rFonts w:hint="eastAsia"/>
        </w:rPr>
        <w:t>用户级应用——计算器</w:t>
      </w:r>
      <w:bookmarkEnd w:id="23"/>
    </w:p>
    <w:p w14:paraId="299A3198" w14:textId="77777777" w:rsidR="00BB3CF7" w:rsidRDefault="00BB3CF7" w:rsidP="00BB3CF7">
      <w:pPr>
        <w:rPr>
          <w:lang w:eastAsia="zh-CN"/>
        </w:rPr>
      </w:pPr>
      <w:r>
        <w:rPr>
          <w:rFonts w:hint="eastAsia"/>
          <w:lang w:eastAsia="zh-CN"/>
        </w:rPr>
        <w:t>主要函数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2002"/>
        <w:gridCol w:w="1312"/>
        <w:gridCol w:w="2351"/>
        <w:gridCol w:w="3395"/>
      </w:tblGrid>
      <w:tr w:rsidR="008C0C55" w14:paraId="1709694D" w14:textId="77777777" w:rsidTr="008C0C55">
        <w:tc>
          <w:tcPr>
            <w:tcW w:w="2002" w:type="dxa"/>
          </w:tcPr>
          <w:p w14:paraId="1B6D50B0" w14:textId="77777777" w:rsidR="00BB3CF7" w:rsidRDefault="00BB3CF7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函数名称</w:t>
            </w:r>
          </w:p>
        </w:tc>
        <w:tc>
          <w:tcPr>
            <w:tcW w:w="1312" w:type="dxa"/>
          </w:tcPr>
          <w:p w14:paraId="4BBD39D1" w14:textId="77777777" w:rsidR="00BB3CF7" w:rsidRDefault="00BB3CF7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proofErr w:type="gramStart"/>
            <w:r>
              <w:rPr>
                <w:rFonts w:hint="eastAsia"/>
                <w:lang w:eastAsia="zh-CN"/>
              </w:rPr>
              <w:t>值类型</w:t>
            </w:r>
            <w:proofErr w:type="gramEnd"/>
          </w:p>
        </w:tc>
        <w:tc>
          <w:tcPr>
            <w:tcW w:w="2351" w:type="dxa"/>
          </w:tcPr>
          <w:p w14:paraId="355FE483" w14:textId="77777777" w:rsidR="00BB3CF7" w:rsidRDefault="00BB3CF7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函数参数</w:t>
            </w:r>
          </w:p>
        </w:tc>
        <w:tc>
          <w:tcPr>
            <w:tcW w:w="3395" w:type="dxa"/>
          </w:tcPr>
          <w:p w14:paraId="3ACE4A69" w14:textId="77777777" w:rsidR="00BB3CF7" w:rsidRDefault="00BB3CF7" w:rsidP="00F5214F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8C0C55" w14:paraId="4039DFA4" w14:textId="77777777" w:rsidTr="008C0C55">
        <w:tc>
          <w:tcPr>
            <w:tcW w:w="2002" w:type="dxa"/>
          </w:tcPr>
          <w:p w14:paraId="5F196991" w14:textId="69219609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alcMain</w:t>
            </w:r>
            <w:proofErr w:type="spellEnd"/>
          </w:p>
        </w:tc>
        <w:tc>
          <w:tcPr>
            <w:tcW w:w="1312" w:type="dxa"/>
          </w:tcPr>
          <w:p w14:paraId="6CF3BB29" w14:textId="77777777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351" w:type="dxa"/>
          </w:tcPr>
          <w:p w14:paraId="5D600BC7" w14:textId="764990FD" w:rsidR="00BB3CF7" w:rsidRDefault="009562B6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char*</w:t>
            </w:r>
          </w:p>
        </w:tc>
        <w:tc>
          <w:tcPr>
            <w:tcW w:w="3395" w:type="dxa"/>
          </w:tcPr>
          <w:p w14:paraId="48B0C31C" w14:textId="65AAE779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</w:t>
            </w:r>
            <w:r>
              <w:rPr>
                <w:rFonts w:hint="eastAsia"/>
                <w:lang w:eastAsia="zh-CN"/>
              </w:rPr>
              <w:t>cal</w:t>
            </w:r>
            <w:r w:rsidR="00841F42">
              <w:rPr>
                <w:rFonts w:hint="eastAsia"/>
                <w:lang w:eastAsia="zh-CN"/>
              </w:rPr>
              <w:t>c</w:t>
            </w:r>
            <w:r>
              <w:rPr>
                <w:rFonts w:hint="eastAsia"/>
                <w:lang w:eastAsia="zh-CN"/>
              </w:rPr>
              <w:t>应用功能提示</w:t>
            </w:r>
          </w:p>
        </w:tc>
      </w:tr>
      <w:tr w:rsidR="008C0C55" w14:paraId="2AB99025" w14:textId="77777777" w:rsidTr="008C0C55">
        <w:tc>
          <w:tcPr>
            <w:tcW w:w="2002" w:type="dxa"/>
          </w:tcPr>
          <w:p w14:paraId="07456196" w14:textId="4C8506C2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alculate</w:t>
            </w:r>
          </w:p>
        </w:tc>
        <w:tc>
          <w:tcPr>
            <w:tcW w:w="1312" w:type="dxa"/>
          </w:tcPr>
          <w:p w14:paraId="0BBD6427" w14:textId="57E160EB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int</w:t>
            </w:r>
          </w:p>
        </w:tc>
        <w:tc>
          <w:tcPr>
            <w:tcW w:w="2351" w:type="dxa"/>
          </w:tcPr>
          <w:p w14:paraId="7BB7E988" w14:textId="7B1EAFBC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 w:rsidR="00BB3CF7">
              <w:rPr>
                <w:lang w:eastAsia="zh-CN"/>
              </w:rPr>
              <w:t>har</w:t>
            </w:r>
            <w:proofErr w:type="gramStart"/>
            <w:r w:rsidR="00BB3CF7">
              <w:rPr>
                <w:lang w:eastAsia="zh-CN"/>
              </w:rPr>
              <w:t>*,bool</w:t>
            </w:r>
            <w:proofErr w:type="gramEnd"/>
          </w:p>
        </w:tc>
        <w:tc>
          <w:tcPr>
            <w:tcW w:w="3395" w:type="dxa"/>
          </w:tcPr>
          <w:p w14:paraId="5986FD8A" w14:textId="42EC1103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计算控制函数</w:t>
            </w:r>
          </w:p>
        </w:tc>
      </w:tr>
      <w:tr w:rsidR="008C0C55" w14:paraId="426B209B" w14:textId="77777777" w:rsidTr="008C0C55">
        <w:tc>
          <w:tcPr>
            <w:tcW w:w="2002" w:type="dxa"/>
          </w:tcPr>
          <w:p w14:paraId="2BDB9C55" w14:textId="2B931995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howBackMode</w:t>
            </w:r>
            <w:proofErr w:type="spellEnd"/>
          </w:p>
        </w:tc>
        <w:tc>
          <w:tcPr>
            <w:tcW w:w="1312" w:type="dxa"/>
          </w:tcPr>
          <w:p w14:paraId="230927E5" w14:textId="645209C3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351" w:type="dxa"/>
          </w:tcPr>
          <w:p w14:paraId="314C4CD1" w14:textId="715CBF26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Data[</w:t>
            </w:r>
            <w:proofErr w:type="gramEnd"/>
            <w:r>
              <w:rPr>
                <w:lang w:eastAsia="zh-CN"/>
              </w:rPr>
              <w:t>], int</w:t>
            </w:r>
          </w:p>
        </w:tc>
        <w:tc>
          <w:tcPr>
            <w:tcW w:w="3395" w:type="dxa"/>
          </w:tcPr>
          <w:p w14:paraId="572BB27C" w14:textId="5AC1C999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输出后缀表达式</w:t>
            </w:r>
          </w:p>
        </w:tc>
      </w:tr>
      <w:tr w:rsidR="008C0C55" w14:paraId="4209C167" w14:textId="77777777" w:rsidTr="008C0C55">
        <w:tc>
          <w:tcPr>
            <w:tcW w:w="2002" w:type="dxa"/>
          </w:tcPr>
          <w:p w14:paraId="79CB6590" w14:textId="09BC98BF" w:rsidR="008C0C55" w:rsidRDefault="008C0C55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NextContent</w:t>
            </w:r>
            <w:proofErr w:type="spellEnd"/>
          </w:p>
        </w:tc>
        <w:tc>
          <w:tcPr>
            <w:tcW w:w="1312" w:type="dxa"/>
          </w:tcPr>
          <w:p w14:paraId="0B042DFE" w14:textId="3E93F9E6" w:rsidR="008C0C55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Data</w:t>
            </w:r>
          </w:p>
        </w:tc>
        <w:tc>
          <w:tcPr>
            <w:tcW w:w="2351" w:type="dxa"/>
          </w:tcPr>
          <w:p w14:paraId="3A65134F" w14:textId="54447CDA" w:rsidR="008C0C55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char*</w:t>
            </w:r>
          </w:p>
        </w:tc>
        <w:tc>
          <w:tcPr>
            <w:tcW w:w="3395" w:type="dxa"/>
          </w:tcPr>
          <w:p w14:paraId="52A293B7" w14:textId="3747885E" w:rsidR="008C0C55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获取表达式的下一项</w:t>
            </w:r>
          </w:p>
        </w:tc>
      </w:tr>
      <w:tr w:rsidR="008C0C55" w14:paraId="2F3A7E64" w14:textId="77777777" w:rsidTr="008C0C55">
        <w:tc>
          <w:tcPr>
            <w:tcW w:w="2002" w:type="dxa"/>
          </w:tcPr>
          <w:p w14:paraId="22CEA0D1" w14:textId="25CABDE2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alResult</w:t>
            </w:r>
            <w:proofErr w:type="spellEnd"/>
          </w:p>
        </w:tc>
        <w:tc>
          <w:tcPr>
            <w:tcW w:w="1312" w:type="dxa"/>
          </w:tcPr>
          <w:p w14:paraId="6BFC48D7" w14:textId="14C96E43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351" w:type="dxa"/>
          </w:tcPr>
          <w:p w14:paraId="488354EB" w14:textId="5E38143F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Data[</w:t>
            </w:r>
            <w:proofErr w:type="gramEnd"/>
            <w:r>
              <w:rPr>
                <w:lang w:eastAsia="zh-CN"/>
              </w:rPr>
              <w:t>], int</w:t>
            </w:r>
          </w:p>
        </w:tc>
        <w:tc>
          <w:tcPr>
            <w:tcW w:w="3395" w:type="dxa"/>
          </w:tcPr>
          <w:p w14:paraId="715D9C1A" w14:textId="15CAF9BA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计算后缀表达式的结果</w:t>
            </w:r>
          </w:p>
        </w:tc>
      </w:tr>
      <w:tr w:rsidR="008C0C55" w14:paraId="79840B3F" w14:textId="77777777" w:rsidTr="008C0C55">
        <w:tc>
          <w:tcPr>
            <w:tcW w:w="2002" w:type="dxa"/>
          </w:tcPr>
          <w:p w14:paraId="720FA05C" w14:textId="383BB2C2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al</w:t>
            </w:r>
          </w:p>
        </w:tc>
        <w:tc>
          <w:tcPr>
            <w:tcW w:w="1312" w:type="dxa"/>
          </w:tcPr>
          <w:p w14:paraId="5C87E80D" w14:textId="51BE3759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</w:t>
            </w:r>
          </w:p>
        </w:tc>
        <w:tc>
          <w:tcPr>
            <w:tcW w:w="2351" w:type="dxa"/>
          </w:tcPr>
          <w:p w14:paraId="64DE13A9" w14:textId="7B417E80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spellStart"/>
            <w:proofErr w:type="gramStart"/>
            <w:r>
              <w:rPr>
                <w:lang w:eastAsia="zh-CN"/>
              </w:rPr>
              <w:t>int,char</w:t>
            </w:r>
            <w:proofErr w:type="gramEnd"/>
            <w:r>
              <w:rPr>
                <w:lang w:eastAsia="zh-CN"/>
              </w:rPr>
              <w:t>,int</w:t>
            </w:r>
            <w:proofErr w:type="spellEnd"/>
          </w:p>
        </w:tc>
        <w:tc>
          <w:tcPr>
            <w:tcW w:w="3395" w:type="dxa"/>
          </w:tcPr>
          <w:p w14:paraId="36A52B8A" w14:textId="52978DB9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基本运算函数</w:t>
            </w:r>
          </w:p>
        </w:tc>
      </w:tr>
      <w:tr w:rsidR="008C0C55" w14:paraId="7BC43236" w14:textId="77777777" w:rsidTr="008C0C55">
        <w:tc>
          <w:tcPr>
            <w:tcW w:w="2002" w:type="dxa"/>
          </w:tcPr>
          <w:p w14:paraId="59B05FFA" w14:textId="22E56B18" w:rsidR="00BB3CF7" w:rsidRDefault="00BB3CF7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check_exp_bucket</w:t>
            </w:r>
            <w:proofErr w:type="spellEnd"/>
          </w:p>
        </w:tc>
        <w:tc>
          <w:tcPr>
            <w:tcW w:w="1312" w:type="dxa"/>
          </w:tcPr>
          <w:p w14:paraId="5E5EEFD5" w14:textId="472DD230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bool</w:t>
            </w:r>
          </w:p>
        </w:tc>
        <w:tc>
          <w:tcPr>
            <w:tcW w:w="2351" w:type="dxa"/>
          </w:tcPr>
          <w:p w14:paraId="7B239B70" w14:textId="346624BB" w:rsidR="00BB3CF7" w:rsidRDefault="00BB3CF7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char*</w:t>
            </w:r>
          </w:p>
        </w:tc>
        <w:tc>
          <w:tcPr>
            <w:tcW w:w="3395" w:type="dxa"/>
          </w:tcPr>
          <w:p w14:paraId="200F0875" w14:textId="51DA3E06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判断表达式括号是否匹配</w:t>
            </w:r>
          </w:p>
        </w:tc>
      </w:tr>
      <w:tr w:rsidR="008C0C55" w14:paraId="23D255EF" w14:textId="77777777" w:rsidTr="008C0C55">
        <w:tc>
          <w:tcPr>
            <w:tcW w:w="2002" w:type="dxa"/>
          </w:tcPr>
          <w:p w14:paraId="13776218" w14:textId="303CB3D0" w:rsidR="00BB3CF7" w:rsidRDefault="008C0C55" w:rsidP="00F5214F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lang w:eastAsia="zh-CN"/>
              </w:rPr>
              <w:t>c</w:t>
            </w:r>
            <w:r w:rsidR="00BB3CF7">
              <w:rPr>
                <w:lang w:eastAsia="zh-CN"/>
              </w:rPr>
              <w:t>heck_exp_notion</w:t>
            </w:r>
            <w:proofErr w:type="spellEnd"/>
          </w:p>
        </w:tc>
        <w:tc>
          <w:tcPr>
            <w:tcW w:w="1312" w:type="dxa"/>
          </w:tcPr>
          <w:p w14:paraId="65FAEA63" w14:textId="37E52A47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  <w:r>
              <w:rPr>
                <w:lang w:eastAsia="zh-CN"/>
              </w:rPr>
              <w:t>ool</w:t>
            </w:r>
          </w:p>
        </w:tc>
        <w:tc>
          <w:tcPr>
            <w:tcW w:w="2351" w:type="dxa"/>
          </w:tcPr>
          <w:p w14:paraId="65FED697" w14:textId="07303F22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char*</w:t>
            </w:r>
          </w:p>
        </w:tc>
        <w:tc>
          <w:tcPr>
            <w:tcW w:w="3395" w:type="dxa"/>
          </w:tcPr>
          <w:p w14:paraId="7C7B5E01" w14:textId="02C4512D" w:rsidR="00BB3CF7" w:rsidRDefault="008C0C55" w:rsidP="00F5214F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判断表达式是否有非法符号</w:t>
            </w:r>
          </w:p>
        </w:tc>
      </w:tr>
    </w:tbl>
    <w:p w14:paraId="1A9091D3" w14:textId="77777777" w:rsidR="002C335B" w:rsidRDefault="002C335B" w:rsidP="00A46AB0">
      <w:pPr>
        <w:rPr>
          <w:lang w:eastAsia="zh-CN"/>
        </w:rPr>
      </w:pPr>
    </w:p>
    <w:p w14:paraId="6C129FD9" w14:textId="77777777" w:rsidR="0068247E" w:rsidRDefault="0068247E" w:rsidP="0068247E">
      <w:pPr>
        <w:rPr>
          <w:lang w:eastAsia="zh-CN"/>
        </w:rPr>
      </w:pPr>
      <w:r>
        <w:rPr>
          <w:rFonts w:hint="eastAsia"/>
          <w:lang w:eastAsia="zh-CN"/>
        </w:rPr>
        <w:t>核心代码：</w:t>
      </w:r>
    </w:p>
    <w:p w14:paraId="218B46C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Cal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left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op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right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7726754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196E788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switch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(op)</w:t>
      </w:r>
    </w:p>
    <w:p w14:paraId="3E132C4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{</w:t>
      </w:r>
    </w:p>
    <w:p w14:paraId="0095CFE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case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'+'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:</w:t>
      </w:r>
    </w:p>
    <w:p w14:paraId="0E56527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+ right;</w:t>
      </w:r>
    </w:p>
    <w:p w14:paraId="20A5C4B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12789C0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case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'-'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:</w:t>
      </w:r>
    </w:p>
    <w:p w14:paraId="3805835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- right;</w:t>
      </w:r>
    </w:p>
    <w:p w14:paraId="468C0F1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062C826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case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'*'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:</w:t>
      </w:r>
    </w:p>
    <w:p w14:paraId="7492C1F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* right;</w:t>
      </w:r>
    </w:p>
    <w:p w14:paraId="3D271A4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202927E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case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'/'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:</w:t>
      </w:r>
    </w:p>
    <w:p w14:paraId="65EDD07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/ right;</w:t>
      </w:r>
    </w:p>
    <w:p w14:paraId="6F64555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772B46E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default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:</w:t>
      </w:r>
    </w:p>
    <w:p w14:paraId="524B99E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+ right;</w:t>
      </w:r>
    </w:p>
    <w:p w14:paraId="395D181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break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37272B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8A7A51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7274DEDB" w14:textId="77777777" w:rsidR="0068247E" w:rsidRPr="000E7B3A" w:rsidRDefault="0068247E" w:rsidP="0068247E">
      <w:pPr>
        <w:ind w:firstLineChars="0" w:firstLine="0"/>
        <w:rPr>
          <w:rFonts w:ascii="新宋体" w:eastAsia="新宋体" w:hAnsi="新宋体"/>
          <w:sz w:val="19"/>
          <w:szCs w:val="19"/>
          <w:lang w:eastAsia="zh-CN"/>
        </w:rPr>
      </w:pPr>
    </w:p>
    <w:p w14:paraId="08967BA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void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showBackMode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struct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Data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[]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size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1012BED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"The reverse polish notation is: 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A30EE2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size;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022D9ED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flag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2B33994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%c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 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758C770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28BF8C3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{</w:t>
      </w:r>
    </w:p>
    <w:p w14:paraId="577385E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%d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 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05E5D4C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5D209D8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4748FA1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55AF5CA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438389F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285124F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calResult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struct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Data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[]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size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</w:t>
      </w:r>
    </w:p>
    <w:p w14:paraId="4C032BA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</w:t>
      </w:r>
    </w:p>
    <w:p w14:paraId="30AFB54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clear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5FC9994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size;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54099BF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flag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0FB06F6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7EAD954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6443E79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{</w:t>
      </w:r>
    </w:p>
    <w:p w14:paraId="1C181A7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right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3BC312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left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45B7856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Cal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(left,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right));</w:t>
      </w:r>
    </w:p>
    <w:p w14:paraId="2C85BC8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219D4C8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2A8E6CB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4EDFB8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42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28D84437" w14:textId="77777777" w:rsidR="0068247E" w:rsidRPr="000E7B3A" w:rsidRDefault="0068247E" w:rsidP="0068247E">
      <w:pPr>
        <w:ind w:firstLine="380"/>
        <w:rPr>
          <w:rFonts w:ascii="新宋体" w:eastAsia="新宋体" w:hAnsi="新宋体"/>
          <w:sz w:val="19"/>
          <w:szCs w:val="19"/>
          <w:lang w:eastAsia="zh-CN"/>
        </w:rPr>
      </w:pPr>
    </w:p>
    <w:p w14:paraId="0BBDAC5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="38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/*初始两个</w:t>
      </w:r>
      <w:proofErr w:type="gramStart"/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栈</w:t>
      </w:r>
      <w:proofErr w:type="gramEnd"/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*/</w:t>
      </w:r>
    </w:p>
    <w:p w14:paraId="0689BF4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num_stack_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clear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D7BE4A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clear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4500B18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_current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6A7DC2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30B619B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struct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Data </w:t>
      </w:r>
      <w:proofErr w:type="gram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gramEnd"/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100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];</w:t>
      </w:r>
    </w:p>
    <w:p w14:paraId="55054EE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index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47AFFFE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45FA206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/*在表达式尾部添加结束标识符*/</w:t>
      </w:r>
    </w:p>
    <w:p w14:paraId="27BA128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addTail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</w:t>
      </w:r>
    </w:p>
    <w:p w14:paraId="2866336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73CE557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'#'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4DB0F99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struct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Data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elem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NextContent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</w:t>
      </w:r>
    </w:p>
    <w:p w14:paraId="1964D7F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while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(!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isempty</w:t>
      </w:r>
      <w:proofErr w:type="gramEnd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_op_stack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()) {</w:t>
      </w:r>
    </w:p>
    <w:p w14:paraId="4CBE406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elem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39BA6EB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40352EA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elem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flag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1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    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//如果是操作数, 直接读入下一个内容</w:t>
      </w:r>
    </w:p>
    <w:p w14:paraId="534B98E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[index] =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elem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1635C6C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index++;</w:t>
      </w:r>
    </w:p>
    <w:p w14:paraId="2816EF7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elem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NextContent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</w:t>
      </w:r>
    </w:p>
    <w:p w14:paraId="12ECC2A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1FF368A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proofErr w:type="gram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elem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flag</w:t>
      </w:r>
      <w:proofErr w:type="spellEnd"/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  </w:t>
      </w:r>
    </w:p>
    <w:p w14:paraId="5802205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topch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top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4A05FE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topch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&lt;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icp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)) </w:t>
      </w:r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{  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 xml:space="preserve"> </w:t>
      </w:r>
    </w:p>
    <w:p w14:paraId="778B419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460D5B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elem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NextContent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</w:t>
      </w:r>
    </w:p>
    <w:p w14:paraId="01F3917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}</w:t>
      </w:r>
    </w:p>
    <w:p w14:paraId="781F6C3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topch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&gt;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icp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)) {    </w:t>
      </w: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//当前优先级小,推展并输出到结果中</w:t>
      </w:r>
    </w:p>
    <w:p w14:paraId="6887AE2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struct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Data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buf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38322BF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spell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buf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data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77CEB73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buf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flag</w:t>
      </w:r>
      <w:proofErr w:type="spellEnd"/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5056BFA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result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[index] =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buf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2B04007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index++;</w:t>
      </w:r>
    </w:p>
    <w:p w14:paraId="53931DB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}</w:t>
      </w:r>
    </w:p>
    <w:p w14:paraId="4DE8B83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{</w:t>
      </w:r>
    </w:p>
    <w:p w14:paraId="73EF3C8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top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 xml:space="preserve">) {     </w:t>
      </w:r>
    </w:p>
    <w:p w14:paraId="3BF1727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elem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NextContent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</w:t>
      </w:r>
    </w:p>
    <w:p w14:paraId="38C00E7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}</w:t>
      </w:r>
    </w:p>
    <w:p w14:paraId="3AF8255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op_stack_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5CBDCF0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}</w:t>
      </w:r>
    </w:p>
    <w:p w14:paraId="78BC178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62DEB98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57F7DA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5703555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if_showrev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35ECD75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   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showBackMode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result, index);</w:t>
      </w:r>
    </w:p>
    <w:p w14:paraId="5A0F3446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455365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2411E04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calResult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result, index);</w:t>
      </w:r>
    </w:p>
    <w:p w14:paraId="5CD5BA4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0E579E9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526AEEA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/*判断表达式括号是否匹配*/</w:t>
      </w:r>
    </w:p>
    <w:p w14:paraId="6B53400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bool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check_exp_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*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73CD57C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\0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27ADC03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4FB3E41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strlen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4342CFC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7528E0D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3C45E3F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6046F7A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')'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1D97D71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522D51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EMPTY_CH || </w:t>
      </w:r>
      <w:proofErr w:type="spellStart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!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04557706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"Buckets in the exprssion you input do not match.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5DC3E656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False;</w:t>
      </w:r>
    </w:p>
    <w:p w14:paraId="3F68642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}</w:t>
      </w:r>
    </w:p>
    <w:p w14:paraId="22D82AF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59F592B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3D0B0EF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isempty_bucket_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stack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C48E27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42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4324711B" w14:textId="77777777" w:rsidR="0068247E" w:rsidRPr="000E7B3A" w:rsidRDefault="0068247E" w:rsidP="0068247E">
      <w:pPr>
        <w:ind w:firstLineChars="0" w:firstLine="0"/>
        <w:rPr>
          <w:rFonts w:ascii="新宋体" w:eastAsia="新宋体" w:hAnsi="新宋体"/>
          <w:sz w:val="19"/>
          <w:szCs w:val="19"/>
          <w:lang w:eastAsia="zh-CN"/>
        </w:rPr>
      </w:pPr>
    </w:p>
    <w:p w14:paraId="6813E11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/*判断表达式括号是否匹配*/</w:t>
      </w:r>
    </w:p>
    <w:p w14:paraId="5DAFFA3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bool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check_exp_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*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431FD4C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\0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3733596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47F955E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strlen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4360589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6232F65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push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58203F0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681E622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')'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70A7787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bucket_stack_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pop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3C6077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== EMPTY_CH || </w:t>
      </w:r>
      <w:proofErr w:type="spellStart"/>
      <w:proofErr w:type="gram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ch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!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'('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3F1A032D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"Buckets in the exprssion you input do not match.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63F8BB1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False;</w:t>
      </w:r>
    </w:p>
    <w:p w14:paraId="582EA18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}</w:t>
      </w:r>
    </w:p>
    <w:p w14:paraId="0FF84E2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43DBF7C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lastRenderedPageBreak/>
        <w:t>    }</w:t>
      </w:r>
    </w:p>
    <w:p w14:paraId="68BD688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isempty_bucket_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stack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);</w:t>
      </w:r>
    </w:p>
    <w:p w14:paraId="4560F291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33467C7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3222C31E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/*判断表达式是否有非法符号*/</w:t>
      </w:r>
    </w:p>
    <w:p w14:paraId="7AA42B7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bool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check_exp_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notion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*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07245EB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strlen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1951FD9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isDigit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 || 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isOperator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 ||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 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7979D69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continue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522AC8DB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4E685D96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{</w:t>
      </w:r>
    </w:p>
    <w:p w14:paraId="14DB302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"The operator we support: [+-*/()], you have input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%c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[i]);</w:t>
      </w:r>
    </w:p>
    <w:p w14:paraId="37D2971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False;</w:t>
      </w:r>
    </w:p>
    <w:p w14:paraId="24FB282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5240D92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1CD79DB6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True;</w:t>
      </w:r>
    </w:p>
    <w:p w14:paraId="16CA2237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638F5C50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</w:p>
    <w:p w14:paraId="0DD55C1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8000"/>
          <w:sz w:val="19"/>
          <w:szCs w:val="19"/>
          <w:lang w:eastAsia="zh-CN" w:bidi="ar-SA"/>
        </w:rPr>
        <w:t>/*判断表达式是否有非法符号*/</w:t>
      </w:r>
    </w:p>
    <w:p w14:paraId="4D3A3E23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bool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check_exp_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notion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char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*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4E6E9A82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for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0000FF"/>
          <w:sz w:val="19"/>
          <w:szCs w:val="19"/>
          <w:lang w:eastAsia="zh-CN" w:bidi="ar-SA"/>
        </w:rPr>
        <w:t>int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= </w:t>
      </w:r>
      <w:r w:rsidRPr="000E7B3A">
        <w:rPr>
          <w:rFonts w:ascii="新宋体" w:eastAsia="新宋体" w:hAnsi="新宋体" w:cs="宋体"/>
          <w:color w:val="098658"/>
          <w:sz w:val="19"/>
          <w:szCs w:val="19"/>
          <w:lang w:eastAsia="zh-CN" w:bidi="ar-SA"/>
        </w:rPr>
        <w:t>0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 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&lt; </w:t>
      </w:r>
      <w:proofErr w:type="spell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strlen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(exp); ++</w:t>
      </w:r>
      <w:proofErr w:type="spellStart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i</w:t>
      </w:r>
      <w:proofErr w:type="spellEnd"/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042A463F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if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(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isDigit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 || </w:t>
      </w:r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isOperator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 ||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 == 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' '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) {</w:t>
      </w:r>
    </w:p>
    <w:p w14:paraId="64D58A4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continue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;</w:t>
      </w:r>
    </w:p>
    <w:p w14:paraId="6F26596C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2D4174B4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else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{</w:t>
      </w:r>
    </w:p>
    <w:p w14:paraId="4326E998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proofErr w:type="gramStart"/>
      <w:r w:rsidRPr="000E7B3A">
        <w:rPr>
          <w:rFonts w:ascii="新宋体" w:eastAsia="新宋体" w:hAnsi="新宋体" w:cs="宋体"/>
          <w:color w:val="795E26"/>
          <w:sz w:val="19"/>
          <w:szCs w:val="19"/>
          <w:lang w:eastAsia="zh-CN" w:bidi="ar-SA"/>
        </w:rPr>
        <w:t>printf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(</w:t>
      </w:r>
      <w:proofErr w:type="gramEnd"/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"The operator we support: [+-*/()], you have input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%c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.</w:t>
      </w:r>
      <w:r w:rsidRPr="000E7B3A">
        <w:rPr>
          <w:rFonts w:ascii="新宋体" w:eastAsia="新宋体" w:hAnsi="新宋体" w:cs="宋体"/>
          <w:color w:val="EE0000"/>
          <w:sz w:val="19"/>
          <w:szCs w:val="19"/>
          <w:lang w:eastAsia="zh-CN" w:bidi="ar-SA"/>
        </w:rPr>
        <w:t>\n</w:t>
      </w:r>
      <w:r w:rsidRPr="000E7B3A">
        <w:rPr>
          <w:rFonts w:ascii="新宋体" w:eastAsia="新宋体" w:hAnsi="新宋体" w:cs="宋体"/>
          <w:color w:val="A31515"/>
          <w:sz w:val="19"/>
          <w:szCs w:val="19"/>
          <w:lang w:eastAsia="zh-CN" w:bidi="ar-SA"/>
        </w:rPr>
        <w:t>"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, </w:t>
      </w:r>
      <w:r w:rsidRPr="000E7B3A">
        <w:rPr>
          <w:rFonts w:ascii="新宋体" w:eastAsia="新宋体" w:hAnsi="新宋体" w:cs="宋体"/>
          <w:color w:val="001080"/>
          <w:sz w:val="19"/>
          <w:szCs w:val="19"/>
          <w:lang w:eastAsia="zh-CN" w:bidi="ar-SA"/>
        </w:rPr>
        <w:t>exp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[i]);</w:t>
      </w:r>
    </w:p>
    <w:p w14:paraId="46DC3BA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False;</w:t>
      </w:r>
    </w:p>
    <w:p w14:paraId="09E8F11A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    }</w:t>
      </w:r>
    </w:p>
    <w:p w14:paraId="487622D9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}</w:t>
      </w:r>
    </w:p>
    <w:p w14:paraId="7723C5B5" w14:textId="77777777" w:rsidR="0068247E" w:rsidRPr="000E7B3A" w:rsidRDefault="0068247E" w:rsidP="0068247E">
      <w:pPr>
        <w:shd w:val="clear" w:color="auto" w:fill="FFFFFF"/>
        <w:snapToGrid/>
        <w:spacing w:line="285" w:lineRule="atLeast"/>
        <w:ind w:firstLineChars="0" w:firstLine="0"/>
        <w:jc w:val="left"/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   </w:t>
      </w:r>
      <w:r w:rsidRPr="000E7B3A">
        <w:rPr>
          <w:rFonts w:ascii="新宋体" w:eastAsia="新宋体" w:hAnsi="新宋体" w:cs="宋体"/>
          <w:color w:val="AF00DB"/>
          <w:sz w:val="19"/>
          <w:szCs w:val="19"/>
          <w:lang w:eastAsia="zh-CN" w:bidi="ar-SA"/>
        </w:rPr>
        <w:t>return</w:t>
      </w: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 True;</w:t>
      </w:r>
    </w:p>
    <w:p w14:paraId="54F1BAA2" w14:textId="6C28A02F" w:rsidR="002C335B" w:rsidRPr="000E7B3A" w:rsidRDefault="0068247E" w:rsidP="000E7B3A">
      <w:pPr>
        <w:shd w:val="clear" w:color="auto" w:fill="FFFFFF"/>
        <w:snapToGrid/>
        <w:spacing w:line="285" w:lineRule="atLeast"/>
        <w:ind w:firstLineChars="0" w:firstLine="420"/>
        <w:jc w:val="left"/>
        <w:rPr>
          <w:rFonts w:ascii="新宋体" w:eastAsia="新宋体" w:hAnsi="新宋体" w:cs="宋体" w:hint="eastAsia"/>
          <w:color w:val="000000"/>
          <w:sz w:val="19"/>
          <w:szCs w:val="19"/>
          <w:lang w:eastAsia="zh-CN" w:bidi="ar-SA"/>
        </w:rPr>
      </w:pPr>
      <w:r w:rsidRPr="000E7B3A">
        <w:rPr>
          <w:rFonts w:ascii="新宋体" w:eastAsia="新宋体" w:hAnsi="新宋体" w:cs="宋体"/>
          <w:color w:val="000000"/>
          <w:sz w:val="19"/>
          <w:szCs w:val="19"/>
          <w:lang w:eastAsia="zh-CN" w:bidi="ar-SA"/>
        </w:rPr>
        <w:t>}</w:t>
      </w:r>
    </w:p>
    <w:p w14:paraId="406BE0B0" w14:textId="52D6D771" w:rsidR="00A46AB0" w:rsidRDefault="00A46AB0" w:rsidP="00A46AB0">
      <w:pPr>
        <w:pStyle w:val="2"/>
        <w:spacing w:before="120"/>
      </w:pPr>
      <w:bookmarkStart w:id="24" w:name="_Toc79411912"/>
      <w:r>
        <w:t>3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 xml:space="preserve"> </w:t>
      </w:r>
      <w:r>
        <w:rPr>
          <w:rFonts w:hint="eastAsia"/>
        </w:rPr>
        <w:t>用户级应用——</w:t>
      </w:r>
      <w:r w:rsidR="003C229D">
        <w:rPr>
          <w:rFonts w:hint="eastAsia"/>
        </w:rPr>
        <w:t>2</w:t>
      </w:r>
      <w:r w:rsidR="003C229D">
        <w:t>048</w:t>
      </w:r>
      <w:bookmarkEnd w:id="24"/>
    </w:p>
    <w:p w14:paraId="6FF260D1" w14:textId="77777777" w:rsidR="003C229D" w:rsidRDefault="003C229D" w:rsidP="003C229D">
      <w:pPr>
        <w:rPr>
          <w:lang w:eastAsia="zh-CN"/>
        </w:rPr>
      </w:pPr>
      <w:r>
        <w:rPr>
          <w:rFonts w:hint="eastAsia"/>
          <w:lang w:eastAsia="zh-CN"/>
        </w:rPr>
        <w:t>主要函数</w:t>
      </w:r>
    </w:p>
    <w:tbl>
      <w:tblPr>
        <w:tblStyle w:val="afffa"/>
        <w:tblW w:w="0" w:type="auto"/>
        <w:tblLook w:val="04A0" w:firstRow="1" w:lastRow="0" w:firstColumn="1" w:lastColumn="0" w:noHBand="0" w:noVBand="1"/>
      </w:tblPr>
      <w:tblGrid>
        <w:gridCol w:w="1962"/>
        <w:gridCol w:w="1435"/>
        <w:gridCol w:w="2618"/>
        <w:gridCol w:w="3045"/>
      </w:tblGrid>
      <w:tr w:rsidR="003C229D" w14:paraId="2CA0DA02" w14:textId="77777777" w:rsidTr="001150CF">
        <w:tc>
          <w:tcPr>
            <w:tcW w:w="1962" w:type="dxa"/>
          </w:tcPr>
          <w:p w14:paraId="40793427" w14:textId="77777777" w:rsidR="003C229D" w:rsidRDefault="003C229D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函数名称</w:t>
            </w:r>
          </w:p>
        </w:tc>
        <w:tc>
          <w:tcPr>
            <w:tcW w:w="1435" w:type="dxa"/>
          </w:tcPr>
          <w:p w14:paraId="04D28A52" w14:textId="77777777" w:rsidR="003C229D" w:rsidRDefault="003C229D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</w:t>
            </w:r>
            <w:proofErr w:type="gramStart"/>
            <w:r>
              <w:rPr>
                <w:rFonts w:hint="eastAsia"/>
                <w:lang w:eastAsia="zh-CN"/>
              </w:rPr>
              <w:t>值类型</w:t>
            </w:r>
            <w:proofErr w:type="gramEnd"/>
          </w:p>
        </w:tc>
        <w:tc>
          <w:tcPr>
            <w:tcW w:w="2618" w:type="dxa"/>
          </w:tcPr>
          <w:p w14:paraId="1C113093" w14:textId="77777777" w:rsidR="003C229D" w:rsidRDefault="003C229D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函数参数</w:t>
            </w:r>
          </w:p>
        </w:tc>
        <w:tc>
          <w:tcPr>
            <w:tcW w:w="3045" w:type="dxa"/>
          </w:tcPr>
          <w:p w14:paraId="5A814780" w14:textId="77777777" w:rsidR="003C229D" w:rsidRDefault="003C229D" w:rsidP="00967D49">
            <w:pPr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作用</w:t>
            </w:r>
          </w:p>
        </w:tc>
      </w:tr>
      <w:tr w:rsidR="003C229D" w14:paraId="3122C339" w14:textId="77777777" w:rsidTr="001150CF">
        <w:tc>
          <w:tcPr>
            <w:tcW w:w="1962" w:type="dxa"/>
          </w:tcPr>
          <w:p w14:paraId="31D856C5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GAME2048</w:t>
            </w:r>
          </w:p>
        </w:tc>
        <w:tc>
          <w:tcPr>
            <w:tcW w:w="1435" w:type="dxa"/>
          </w:tcPr>
          <w:p w14:paraId="5385877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44AA3658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 w:rsidRPr="0024619B">
              <w:rPr>
                <w:lang w:eastAsia="zh-CN"/>
              </w:rPr>
              <w:t xml:space="preserve">int </w:t>
            </w:r>
            <w:proofErr w:type="spellStart"/>
            <w:r w:rsidRPr="0024619B">
              <w:rPr>
                <w:lang w:eastAsia="zh-CN"/>
              </w:rPr>
              <w:t>fd_stdin</w:t>
            </w:r>
            <w:proofErr w:type="spellEnd"/>
            <w:r w:rsidRPr="0024619B">
              <w:rPr>
                <w:lang w:eastAsia="zh-CN"/>
              </w:rPr>
              <w:t xml:space="preserve">, int </w:t>
            </w:r>
            <w:proofErr w:type="spellStart"/>
            <w:r w:rsidRPr="0024619B">
              <w:rPr>
                <w:lang w:eastAsia="zh-CN"/>
              </w:rPr>
              <w:t>fd_stdout</w:t>
            </w:r>
            <w:proofErr w:type="spellEnd"/>
          </w:p>
        </w:tc>
        <w:tc>
          <w:tcPr>
            <w:tcW w:w="3045" w:type="dxa"/>
          </w:tcPr>
          <w:p w14:paraId="50F3B991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048</w:t>
            </w:r>
            <w:r>
              <w:rPr>
                <w:rFonts w:hint="eastAsia"/>
                <w:lang w:eastAsia="zh-CN"/>
              </w:rPr>
              <w:t>游戏主函数</w:t>
            </w:r>
          </w:p>
        </w:tc>
      </w:tr>
      <w:tr w:rsidR="003C229D" w14:paraId="20B78012" w14:textId="77777777" w:rsidTr="001150CF">
        <w:tc>
          <w:tcPr>
            <w:tcW w:w="1962" w:type="dxa"/>
          </w:tcPr>
          <w:p w14:paraId="1DA8297E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loop</w:t>
            </w:r>
            <w:r>
              <w:rPr>
                <w:lang w:eastAsia="zh-CN"/>
              </w:rPr>
              <w:t>_</w:t>
            </w:r>
            <w:r w:rsidRPr="0024619B">
              <w:rPr>
                <w:lang w:eastAsia="zh-CN"/>
              </w:rPr>
              <w:t>game</w:t>
            </w:r>
            <w:proofErr w:type="spellEnd"/>
          </w:p>
        </w:tc>
        <w:tc>
          <w:tcPr>
            <w:tcW w:w="1435" w:type="dxa"/>
          </w:tcPr>
          <w:p w14:paraId="574C7AB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618" w:type="dxa"/>
          </w:tcPr>
          <w:p w14:paraId="2C0BFA26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 w:rsidRPr="0024619B">
              <w:rPr>
                <w:lang w:eastAsia="zh-CN"/>
              </w:rPr>
              <w:t xml:space="preserve">int </w:t>
            </w:r>
            <w:proofErr w:type="spellStart"/>
            <w:r w:rsidRPr="0024619B">
              <w:rPr>
                <w:lang w:eastAsia="zh-CN"/>
              </w:rPr>
              <w:t>fd_stdin</w:t>
            </w:r>
            <w:proofErr w:type="spellEnd"/>
          </w:p>
        </w:tc>
        <w:tc>
          <w:tcPr>
            <w:tcW w:w="3045" w:type="dxa"/>
          </w:tcPr>
          <w:p w14:paraId="62884477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循环进行游戏</w:t>
            </w:r>
          </w:p>
        </w:tc>
      </w:tr>
      <w:tr w:rsidR="003C229D" w14:paraId="2EB70976" w14:textId="77777777" w:rsidTr="001150CF">
        <w:tc>
          <w:tcPr>
            <w:tcW w:w="1962" w:type="dxa"/>
          </w:tcPr>
          <w:p w14:paraId="3AB8E92A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reset_game</w:t>
            </w:r>
            <w:proofErr w:type="spellEnd"/>
          </w:p>
        </w:tc>
        <w:tc>
          <w:tcPr>
            <w:tcW w:w="1435" w:type="dxa"/>
          </w:tcPr>
          <w:p w14:paraId="62D5B3B1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void</w:t>
            </w:r>
          </w:p>
        </w:tc>
        <w:tc>
          <w:tcPr>
            <w:tcW w:w="2618" w:type="dxa"/>
          </w:tcPr>
          <w:p w14:paraId="3B5B796C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3F4E0232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重置</w:t>
            </w:r>
          </w:p>
        </w:tc>
      </w:tr>
      <w:tr w:rsidR="003C229D" w14:paraId="4E349098" w14:textId="77777777" w:rsidTr="001150CF">
        <w:tc>
          <w:tcPr>
            <w:tcW w:w="1962" w:type="dxa"/>
          </w:tcPr>
          <w:p w14:paraId="3EF2D0C7" w14:textId="77777777" w:rsidR="003C229D" w:rsidRPr="0024619B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>
              <w:rPr>
                <w:rFonts w:hint="eastAsia"/>
                <w:lang w:eastAsia="zh-CN"/>
              </w:rPr>
              <w:lastRenderedPageBreak/>
              <w:t>re</w:t>
            </w:r>
            <w:r>
              <w:rPr>
                <w:lang w:eastAsia="zh-CN"/>
              </w:rPr>
              <w:t>lease_game</w:t>
            </w:r>
            <w:proofErr w:type="spellEnd"/>
          </w:p>
        </w:tc>
        <w:tc>
          <w:tcPr>
            <w:tcW w:w="1435" w:type="dxa"/>
          </w:tcPr>
          <w:p w14:paraId="04404521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30A8A681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i</w:t>
            </w:r>
            <w:r>
              <w:rPr>
                <w:lang w:eastAsia="zh-CN"/>
              </w:rPr>
              <w:t>nt signal</w:t>
            </w:r>
          </w:p>
        </w:tc>
        <w:tc>
          <w:tcPr>
            <w:tcW w:w="3045" w:type="dxa"/>
          </w:tcPr>
          <w:p w14:paraId="5108807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游戏结束，清空指令</w:t>
            </w:r>
          </w:p>
        </w:tc>
      </w:tr>
      <w:tr w:rsidR="003C229D" w14:paraId="3E8AFD8C" w14:textId="77777777" w:rsidTr="001150CF">
        <w:tc>
          <w:tcPr>
            <w:tcW w:w="1962" w:type="dxa"/>
          </w:tcPr>
          <w:p w14:paraId="519C08BC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check_game_over</w:t>
            </w:r>
            <w:proofErr w:type="spellEnd"/>
          </w:p>
        </w:tc>
        <w:tc>
          <w:tcPr>
            <w:tcW w:w="1435" w:type="dxa"/>
          </w:tcPr>
          <w:p w14:paraId="6A07F540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618" w:type="dxa"/>
          </w:tcPr>
          <w:p w14:paraId="4E589A1A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381CA8F8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判断游戏是否结束</w:t>
            </w:r>
          </w:p>
        </w:tc>
      </w:tr>
      <w:tr w:rsidR="003C229D" w14:paraId="4DE2A0FE" w14:textId="77777777" w:rsidTr="001150CF">
        <w:tc>
          <w:tcPr>
            <w:tcW w:w="1962" w:type="dxa"/>
          </w:tcPr>
          <w:p w14:paraId="752DBA5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move_left</w:t>
            </w:r>
            <w:proofErr w:type="spellEnd"/>
          </w:p>
        </w:tc>
        <w:tc>
          <w:tcPr>
            <w:tcW w:w="1435" w:type="dxa"/>
          </w:tcPr>
          <w:p w14:paraId="7651F384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void</w:t>
            </w:r>
          </w:p>
        </w:tc>
        <w:tc>
          <w:tcPr>
            <w:tcW w:w="2618" w:type="dxa"/>
          </w:tcPr>
          <w:p w14:paraId="40F8086A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06678EEC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向左移动</w:t>
            </w:r>
          </w:p>
        </w:tc>
      </w:tr>
      <w:tr w:rsidR="003C229D" w14:paraId="4E88B8C3" w14:textId="77777777" w:rsidTr="001150CF">
        <w:tc>
          <w:tcPr>
            <w:tcW w:w="1962" w:type="dxa"/>
          </w:tcPr>
          <w:p w14:paraId="0A46FF07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move_</w:t>
            </w:r>
            <w:r>
              <w:rPr>
                <w:rFonts w:hint="eastAsia"/>
                <w:lang w:eastAsia="zh-CN"/>
              </w:rPr>
              <w:t>right</w:t>
            </w:r>
            <w:proofErr w:type="spellEnd"/>
          </w:p>
        </w:tc>
        <w:tc>
          <w:tcPr>
            <w:tcW w:w="1435" w:type="dxa"/>
          </w:tcPr>
          <w:p w14:paraId="60B25F58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3600AED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533FB828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向右移动</w:t>
            </w:r>
          </w:p>
        </w:tc>
      </w:tr>
      <w:tr w:rsidR="003C229D" w14:paraId="0E02B05F" w14:textId="77777777" w:rsidTr="001150CF">
        <w:tc>
          <w:tcPr>
            <w:tcW w:w="1962" w:type="dxa"/>
          </w:tcPr>
          <w:p w14:paraId="6E24EFB2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move_up</w:t>
            </w:r>
            <w:proofErr w:type="spellEnd"/>
          </w:p>
        </w:tc>
        <w:tc>
          <w:tcPr>
            <w:tcW w:w="1435" w:type="dxa"/>
          </w:tcPr>
          <w:p w14:paraId="1A0C7E38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6C52FC3D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46A39E74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向上移动</w:t>
            </w:r>
          </w:p>
        </w:tc>
      </w:tr>
      <w:tr w:rsidR="003C229D" w14:paraId="650C6C69" w14:textId="77777777" w:rsidTr="001150CF">
        <w:tc>
          <w:tcPr>
            <w:tcW w:w="1962" w:type="dxa"/>
          </w:tcPr>
          <w:p w14:paraId="1834D307" w14:textId="77777777" w:rsidR="003C229D" w:rsidRPr="0024619B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24619B">
              <w:rPr>
                <w:lang w:eastAsia="zh-CN"/>
              </w:rPr>
              <w:t>move_down</w:t>
            </w:r>
            <w:proofErr w:type="spellEnd"/>
          </w:p>
        </w:tc>
        <w:tc>
          <w:tcPr>
            <w:tcW w:w="1435" w:type="dxa"/>
          </w:tcPr>
          <w:p w14:paraId="3D9074F5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69E3A46E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5D281076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向下移动</w:t>
            </w:r>
          </w:p>
        </w:tc>
      </w:tr>
      <w:tr w:rsidR="003C229D" w14:paraId="1C03BD1E" w14:textId="77777777" w:rsidTr="001150CF">
        <w:tc>
          <w:tcPr>
            <w:tcW w:w="1962" w:type="dxa"/>
          </w:tcPr>
          <w:p w14:paraId="28A7E76A" w14:textId="77777777" w:rsidR="003C229D" w:rsidRPr="0024619B" w:rsidRDefault="003C229D" w:rsidP="00967D49">
            <w:pPr>
              <w:ind w:firstLineChars="0" w:firstLine="0"/>
              <w:rPr>
                <w:lang w:eastAsia="zh-CN"/>
              </w:rPr>
            </w:pPr>
            <w:proofErr w:type="spellStart"/>
            <w:r w:rsidRPr="003C229D">
              <w:rPr>
                <w:lang w:eastAsia="zh-CN"/>
              </w:rPr>
              <w:t>refresh_screen</w:t>
            </w:r>
            <w:proofErr w:type="spellEnd"/>
          </w:p>
        </w:tc>
        <w:tc>
          <w:tcPr>
            <w:tcW w:w="1435" w:type="dxa"/>
          </w:tcPr>
          <w:p w14:paraId="4C659D3B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oid</w:t>
            </w:r>
          </w:p>
        </w:tc>
        <w:tc>
          <w:tcPr>
            <w:tcW w:w="2618" w:type="dxa"/>
          </w:tcPr>
          <w:p w14:paraId="714DC476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3045" w:type="dxa"/>
          </w:tcPr>
          <w:p w14:paraId="4F76CF83" w14:textId="77777777" w:rsidR="003C229D" w:rsidRDefault="003C229D" w:rsidP="00967D49">
            <w:pPr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刷新界面</w:t>
            </w:r>
          </w:p>
        </w:tc>
      </w:tr>
    </w:tbl>
    <w:p w14:paraId="567AEA49" w14:textId="77777777" w:rsidR="003C229D" w:rsidRDefault="003C229D" w:rsidP="003C229D">
      <w:pPr>
        <w:ind w:firstLineChars="0" w:firstLine="0"/>
        <w:rPr>
          <w:lang w:eastAsia="zh-CN"/>
        </w:rPr>
      </w:pPr>
    </w:p>
    <w:p w14:paraId="21A310A7" w14:textId="6D960F67" w:rsidR="0096787F" w:rsidRPr="000E7B3A" w:rsidRDefault="003C229D" w:rsidP="000E7B3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核心代码</w:t>
      </w:r>
    </w:p>
    <w:p w14:paraId="07C29BAE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游戏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2048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主函数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4FDB20DA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GAME2048(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</w:t>
      </w:r>
    </w:p>
    <w:p w14:paraId="24881F57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{</w:t>
      </w:r>
    </w:p>
    <w:p w14:paraId="152725C6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9E0D64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init_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61882D5D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loop_game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0413A0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release_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0);</w:t>
      </w:r>
    </w:p>
    <w:p w14:paraId="215AFD7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3AB9EA6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0961A7FE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/*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循环游戏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*/</w:t>
      </w:r>
    </w:p>
    <w:p w14:paraId="02766E7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loop_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4780DF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(1) {</w:t>
      </w:r>
    </w:p>
    <w:p w14:paraId="5CBB9A1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128];</w:t>
      </w:r>
    </w:p>
    <w:p w14:paraId="24123B8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r = 0;</w:t>
      </w:r>
    </w:p>
    <w:p w14:paraId="6A83144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r =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read(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fd_stdin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, 70);</w:t>
      </w:r>
    </w:p>
    <w:p w14:paraId="41AD6D9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(r &gt; 1)</w:t>
      </w:r>
    </w:p>
    <w:p w14:paraId="355106A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{</w:t>
      </w:r>
    </w:p>
    <w:p w14:paraId="007815C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refresh_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9E7104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067A5F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355FE75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[r] = 0;</w:t>
      </w:r>
    </w:p>
    <w:p w14:paraId="050F9FE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char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</w:t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rdbuf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0];</w:t>
      </w:r>
    </w:p>
    <w:p w14:paraId="4375384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判断是否退出游戏</w:t>
      </w:r>
    </w:p>
    <w:p w14:paraId="02FBF45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if_prepare_exit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6D8DE6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8D915DA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clear_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B27FD0C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清屏后退出游戏</w:t>
      </w:r>
    </w:p>
    <w:p w14:paraId="28239FAF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9B1CCBF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3508A2DD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275CCC4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if_prepare_exit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</w:p>
    <w:p w14:paraId="2E15B16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refresh_screen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取消退出</w:t>
      </w:r>
    </w:p>
    <w:p w14:paraId="1142E48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E45E66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AA51C0A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5B3199ED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8EB015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A9E9A0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187E65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判断是否已经输掉游戏</w:t>
      </w:r>
    </w:p>
    <w:p w14:paraId="559BA13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if_game_over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E84BB7C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'Y'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51956B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reset_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game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481FAB8D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205259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1A805592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'N'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85F869A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clear();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取消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</w:t>
      </w:r>
    </w:p>
    <w:p w14:paraId="13BB9425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E2F0CE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E0E11D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CCF59D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9B68D28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if_need_add_num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0;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先设定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默认需要生成随机数，需要时再设定为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1</w:t>
      </w:r>
    </w:p>
    <w:p w14:paraId="7B5221A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指令判断，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wsad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代表上下左右命令，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q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代表退出</w:t>
      </w:r>
    </w:p>
    <w:p w14:paraId="18E0FF1F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switch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cmd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AA815D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'a'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6D59A65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move_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left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234EAF3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CA4D4EF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's'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7A898347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move_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down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87E2C5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B76B3B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'w'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43D9EF6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move_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up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1AC19CE2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0AC3D8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'd'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3AC04891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move_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right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DACC02F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755BF4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case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'q'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5F98493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if_prepare_exit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</w:t>
      </w:r>
    </w:p>
    <w:p w14:paraId="703E43F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break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1FC2F57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default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:</w:t>
      </w:r>
    </w:p>
    <w:p w14:paraId="154E89E7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refresh_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10D2FF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1F52643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4C9BFE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</w:p>
    <w:p w14:paraId="2AD37442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生成随机数同时刷新显示，</w:t>
      </w:r>
    </w:p>
    <w:p w14:paraId="0D1FC712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if_need_add_num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724AEC5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add_rand_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num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5517C00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refresh_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520F144B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278A6AAC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if_prepare_exit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42B11C5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refresh_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screen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03555869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2D5D34" w14:textId="77777777" w:rsidR="0096787F" w:rsidRDefault="0096787F" w:rsidP="0096787F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0F669B31" w14:textId="30D9C4A6" w:rsidR="003D13C9" w:rsidRPr="00E53C03" w:rsidRDefault="0096787F" w:rsidP="000E7B3A">
      <w:pPr>
        <w:ind w:firstLine="380"/>
        <w:rPr>
          <w:rFonts w:hint="eastAsia"/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sectPr w:rsidR="003D13C9" w:rsidRPr="00E53C03" w:rsidSect="00FD3194">
      <w:footerReference w:type="default" r:id="rId52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5DC98E" w14:textId="77777777" w:rsidR="005A791C" w:rsidRDefault="005A791C" w:rsidP="001D0743">
      <w:r>
        <w:separator/>
      </w:r>
    </w:p>
    <w:p w14:paraId="230A1F02" w14:textId="77777777" w:rsidR="005A791C" w:rsidRDefault="005A791C" w:rsidP="001D0743"/>
    <w:p w14:paraId="56546212" w14:textId="77777777" w:rsidR="005A791C" w:rsidRDefault="005A791C" w:rsidP="001D0743"/>
    <w:p w14:paraId="7E433E47" w14:textId="77777777" w:rsidR="005A791C" w:rsidRDefault="005A791C" w:rsidP="001D0743"/>
    <w:p w14:paraId="74B91FA7" w14:textId="77777777" w:rsidR="005A791C" w:rsidRDefault="005A791C" w:rsidP="001D0743"/>
    <w:p w14:paraId="7D003F3A" w14:textId="77777777" w:rsidR="005A791C" w:rsidRDefault="005A791C" w:rsidP="001D0743"/>
  </w:endnote>
  <w:endnote w:type="continuationSeparator" w:id="0">
    <w:p w14:paraId="7EED536E" w14:textId="77777777" w:rsidR="005A791C" w:rsidRDefault="005A791C" w:rsidP="001D0743">
      <w:r>
        <w:continuationSeparator/>
      </w:r>
    </w:p>
    <w:p w14:paraId="71A6B1EC" w14:textId="77777777" w:rsidR="005A791C" w:rsidRDefault="005A791C" w:rsidP="001D0743"/>
    <w:p w14:paraId="23049A74" w14:textId="77777777" w:rsidR="005A791C" w:rsidRDefault="005A791C" w:rsidP="001D0743"/>
    <w:p w14:paraId="02A62764" w14:textId="77777777" w:rsidR="005A791C" w:rsidRDefault="005A791C" w:rsidP="001D0743"/>
    <w:p w14:paraId="3B41D33D" w14:textId="77777777" w:rsidR="005A791C" w:rsidRDefault="005A791C" w:rsidP="001D0743"/>
    <w:p w14:paraId="67518F92" w14:textId="77777777" w:rsidR="005A791C" w:rsidRDefault="005A791C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43DC8" w14:textId="77777777" w:rsidR="00967D49" w:rsidRPr="00F57004" w:rsidRDefault="00967D49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 w:rsidRPr="00F57004">
      <w:t xml:space="preserve"> -</w:t>
    </w:r>
  </w:p>
  <w:p w14:paraId="42331A24" w14:textId="77777777" w:rsidR="00967D49" w:rsidRDefault="00967D49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8F3DF" w14:textId="77777777" w:rsidR="00967D49" w:rsidRPr="009035C9" w:rsidRDefault="00967D49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6C6D3" w14:textId="77777777" w:rsidR="00967D49" w:rsidRDefault="00967D49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5FA59" w14:textId="77777777" w:rsidR="00967D49" w:rsidRDefault="00967D49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3359887"/>
      <w:docPartObj>
        <w:docPartGallery w:val="Page Numbers (Bottom of Page)"/>
        <w:docPartUnique/>
      </w:docPartObj>
    </w:sdtPr>
    <w:sdtContent>
      <w:p w14:paraId="2C4FD2D8" w14:textId="77777777" w:rsidR="00967D49" w:rsidRDefault="00967D49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17AE60D2" w14:textId="77777777" w:rsidR="00967D49" w:rsidRDefault="00967D49" w:rsidP="00967D49">
    <w:pPr>
      <w:ind w:firstLineChars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D291C" w14:textId="77777777" w:rsidR="005A791C" w:rsidRDefault="005A791C" w:rsidP="001D0743">
      <w:r>
        <w:separator/>
      </w:r>
    </w:p>
    <w:p w14:paraId="652EDBE1" w14:textId="77777777" w:rsidR="005A791C" w:rsidRDefault="005A791C" w:rsidP="001D0743"/>
    <w:p w14:paraId="51B6363C" w14:textId="77777777" w:rsidR="005A791C" w:rsidRDefault="005A791C" w:rsidP="001D0743"/>
    <w:p w14:paraId="564B7110" w14:textId="77777777" w:rsidR="005A791C" w:rsidRDefault="005A791C" w:rsidP="001D0743"/>
    <w:p w14:paraId="273D67C7" w14:textId="77777777" w:rsidR="005A791C" w:rsidRDefault="005A791C" w:rsidP="001D0743"/>
    <w:p w14:paraId="79C30585" w14:textId="77777777" w:rsidR="005A791C" w:rsidRDefault="005A791C" w:rsidP="001D0743"/>
  </w:footnote>
  <w:footnote w:type="continuationSeparator" w:id="0">
    <w:p w14:paraId="29D09C57" w14:textId="77777777" w:rsidR="005A791C" w:rsidRDefault="005A791C" w:rsidP="001D0743">
      <w:r>
        <w:continuationSeparator/>
      </w:r>
    </w:p>
    <w:p w14:paraId="430A7F7C" w14:textId="77777777" w:rsidR="005A791C" w:rsidRDefault="005A791C" w:rsidP="001D0743"/>
    <w:p w14:paraId="04C995A3" w14:textId="77777777" w:rsidR="005A791C" w:rsidRDefault="005A791C" w:rsidP="001D0743"/>
    <w:p w14:paraId="447E3CAC" w14:textId="77777777" w:rsidR="005A791C" w:rsidRDefault="005A791C" w:rsidP="001D0743"/>
    <w:p w14:paraId="39EA5DA3" w14:textId="77777777" w:rsidR="005A791C" w:rsidRDefault="005A791C" w:rsidP="001D0743"/>
    <w:p w14:paraId="6F17172B" w14:textId="77777777" w:rsidR="005A791C" w:rsidRDefault="005A791C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C45047" w14:textId="77777777" w:rsidR="00967D49" w:rsidRDefault="00967D49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342625" w14:textId="77777777" w:rsidR="00967D49" w:rsidRPr="009035C9" w:rsidRDefault="00967D49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7BD04D" w14:textId="77777777" w:rsidR="00967D49" w:rsidRDefault="00967D49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213EA9"/>
    <w:multiLevelType w:val="hybridMultilevel"/>
    <w:tmpl w:val="5F082C42"/>
    <w:lvl w:ilvl="0" w:tplc="7AD6D5DE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4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6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D207B44"/>
    <w:multiLevelType w:val="hybridMultilevel"/>
    <w:tmpl w:val="3CC60524"/>
    <w:lvl w:ilvl="0" w:tplc="1312D66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8E34F81"/>
    <w:multiLevelType w:val="hybridMultilevel"/>
    <w:tmpl w:val="B3D68746"/>
    <w:lvl w:ilvl="0" w:tplc="FFA87AD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2A4379FD"/>
    <w:multiLevelType w:val="hybridMultilevel"/>
    <w:tmpl w:val="0486C39C"/>
    <w:lvl w:ilvl="0" w:tplc="EE9C59D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3" w15:restartNumberingAfterBreak="0">
    <w:nsid w:val="2F493D57"/>
    <w:multiLevelType w:val="hybridMultilevel"/>
    <w:tmpl w:val="2CC28164"/>
    <w:lvl w:ilvl="0" w:tplc="143ECC3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328849E0"/>
    <w:multiLevelType w:val="hybridMultilevel"/>
    <w:tmpl w:val="B5B42BD6"/>
    <w:lvl w:ilvl="0" w:tplc="3DF2E23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32D3059A"/>
    <w:multiLevelType w:val="hybridMultilevel"/>
    <w:tmpl w:val="83E67264"/>
    <w:lvl w:ilvl="0" w:tplc="7006F51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3190526"/>
    <w:multiLevelType w:val="hybridMultilevel"/>
    <w:tmpl w:val="B9B61504"/>
    <w:lvl w:ilvl="0" w:tplc="7EBECD9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339D58FE"/>
    <w:multiLevelType w:val="hybridMultilevel"/>
    <w:tmpl w:val="E18A26E2"/>
    <w:lvl w:ilvl="0" w:tplc="C4D49586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38444442"/>
    <w:multiLevelType w:val="hybridMultilevel"/>
    <w:tmpl w:val="E2BCE672"/>
    <w:lvl w:ilvl="0" w:tplc="438600D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2B2ECC4A">
      <w:start w:val="1"/>
      <w:numFmt w:val="decimal"/>
      <w:lvlText w:val="%2"/>
      <w:lvlJc w:val="left"/>
      <w:pPr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20" w15:restartNumberingAfterBreak="0">
    <w:nsid w:val="3A367A94"/>
    <w:multiLevelType w:val="hybridMultilevel"/>
    <w:tmpl w:val="DCE4A144"/>
    <w:lvl w:ilvl="0" w:tplc="82A69A3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2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3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24" w15:restartNumberingAfterBreak="0">
    <w:nsid w:val="40820AB9"/>
    <w:multiLevelType w:val="hybridMultilevel"/>
    <w:tmpl w:val="6748B2C0"/>
    <w:lvl w:ilvl="0" w:tplc="84E83EA4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26" w15:restartNumberingAfterBreak="0">
    <w:nsid w:val="43B95FEA"/>
    <w:multiLevelType w:val="hybridMultilevel"/>
    <w:tmpl w:val="DCE4A144"/>
    <w:lvl w:ilvl="0" w:tplc="82A69A3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 w15:restartNumberingAfterBreak="0">
    <w:nsid w:val="4B3C057A"/>
    <w:multiLevelType w:val="hybridMultilevel"/>
    <w:tmpl w:val="BB90133C"/>
    <w:lvl w:ilvl="0" w:tplc="490CE88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 w15:restartNumberingAfterBreak="0">
    <w:nsid w:val="517069A3"/>
    <w:multiLevelType w:val="hybridMultilevel"/>
    <w:tmpl w:val="B9B29BBE"/>
    <w:lvl w:ilvl="0" w:tplc="053ADC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30" w15:restartNumberingAfterBreak="0">
    <w:nsid w:val="55241B95"/>
    <w:multiLevelType w:val="hybridMultilevel"/>
    <w:tmpl w:val="C492B47E"/>
    <w:lvl w:ilvl="0" w:tplc="6D8275E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1" w15:restartNumberingAfterBreak="0">
    <w:nsid w:val="56524C5C"/>
    <w:multiLevelType w:val="hybridMultilevel"/>
    <w:tmpl w:val="1C147EE2"/>
    <w:lvl w:ilvl="0" w:tplc="ECF27FEC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 w15:restartNumberingAfterBreak="0">
    <w:nsid w:val="6231412E"/>
    <w:multiLevelType w:val="hybridMultilevel"/>
    <w:tmpl w:val="B9B29BBE"/>
    <w:lvl w:ilvl="0" w:tplc="053ADC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4" w15:restartNumberingAfterBreak="0">
    <w:nsid w:val="63A74444"/>
    <w:multiLevelType w:val="hybridMultilevel"/>
    <w:tmpl w:val="0D167D2C"/>
    <w:lvl w:ilvl="0" w:tplc="74287CB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5" w15:restartNumberingAfterBreak="0">
    <w:nsid w:val="64D34283"/>
    <w:multiLevelType w:val="hybridMultilevel"/>
    <w:tmpl w:val="DCE4A144"/>
    <w:lvl w:ilvl="0" w:tplc="82A69A3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37" w15:restartNumberingAfterBreak="0">
    <w:nsid w:val="685F5370"/>
    <w:multiLevelType w:val="hybridMultilevel"/>
    <w:tmpl w:val="CB587A22"/>
    <w:lvl w:ilvl="0" w:tplc="3D50B2FA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 w15:restartNumberingAfterBreak="0">
    <w:nsid w:val="6B7065D9"/>
    <w:multiLevelType w:val="hybridMultilevel"/>
    <w:tmpl w:val="28AEFB38"/>
    <w:lvl w:ilvl="0" w:tplc="40EABE1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9" w15:restartNumberingAfterBreak="0">
    <w:nsid w:val="6BE5738D"/>
    <w:multiLevelType w:val="hybridMultilevel"/>
    <w:tmpl w:val="DCE4A144"/>
    <w:lvl w:ilvl="0" w:tplc="82A69A3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0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1" w15:restartNumberingAfterBreak="0">
    <w:nsid w:val="70110178"/>
    <w:multiLevelType w:val="hybridMultilevel"/>
    <w:tmpl w:val="28AEFB38"/>
    <w:lvl w:ilvl="0" w:tplc="40EABE1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43" w15:restartNumberingAfterBreak="0">
    <w:nsid w:val="7595153C"/>
    <w:multiLevelType w:val="hybridMultilevel"/>
    <w:tmpl w:val="B9B61504"/>
    <w:lvl w:ilvl="0" w:tplc="7EBECD98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4" w15:restartNumberingAfterBreak="0">
    <w:nsid w:val="7BDA1DEB"/>
    <w:multiLevelType w:val="hybridMultilevel"/>
    <w:tmpl w:val="B9B29BBE"/>
    <w:lvl w:ilvl="0" w:tplc="053ADCF2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2"/>
  </w:num>
  <w:num w:numId="2">
    <w:abstractNumId w:val="29"/>
  </w:num>
  <w:num w:numId="3">
    <w:abstractNumId w:val="40"/>
  </w:num>
  <w:num w:numId="4">
    <w:abstractNumId w:val="25"/>
  </w:num>
  <w:num w:numId="5">
    <w:abstractNumId w:val="42"/>
  </w:num>
  <w:num w:numId="6">
    <w:abstractNumId w:val="1"/>
  </w:num>
  <w:num w:numId="7">
    <w:abstractNumId w:val="5"/>
  </w:num>
  <w:num w:numId="8">
    <w:abstractNumId w:val="21"/>
  </w:num>
  <w:num w:numId="9">
    <w:abstractNumId w:val="36"/>
  </w:num>
  <w:num w:numId="10">
    <w:abstractNumId w:val="4"/>
  </w:num>
  <w:num w:numId="11">
    <w:abstractNumId w:val="8"/>
  </w:num>
  <w:num w:numId="12">
    <w:abstractNumId w:val="19"/>
  </w:num>
  <w:num w:numId="13">
    <w:abstractNumId w:val="10"/>
  </w:num>
  <w:num w:numId="14">
    <w:abstractNumId w:val="10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0"/>
  </w:num>
  <w:num w:numId="16">
    <w:abstractNumId w:val="1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22"/>
  </w:num>
  <w:num w:numId="21">
    <w:abstractNumId w:val="3"/>
  </w:num>
  <w:num w:numId="22">
    <w:abstractNumId w:val="0"/>
  </w:num>
  <w:num w:numId="23">
    <w:abstractNumId w:val="23"/>
  </w:num>
  <w:num w:numId="24">
    <w:abstractNumId w:val="33"/>
  </w:num>
  <w:num w:numId="25">
    <w:abstractNumId w:val="30"/>
  </w:num>
  <w:num w:numId="26">
    <w:abstractNumId w:val="27"/>
  </w:num>
  <w:num w:numId="27">
    <w:abstractNumId w:val="13"/>
  </w:num>
  <w:num w:numId="28">
    <w:abstractNumId w:val="17"/>
  </w:num>
  <w:num w:numId="29">
    <w:abstractNumId w:val="15"/>
  </w:num>
  <w:num w:numId="30">
    <w:abstractNumId w:val="20"/>
  </w:num>
  <w:num w:numId="31">
    <w:abstractNumId w:val="32"/>
  </w:num>
  <w:num w:numId="32">
    <w:abstractNumId w:val="37"/>
  </w:num>
  <w:num w:numId="33">
    <w:abstractNumId w:val="2"/>
  </w:num>
  <w:num w:numId="34">
    <w:abstractNumId w:val="31"/>
  </w:num>
  <w:num w:numId="35">
    <w:abstractNumId w:val="11"/>
  </w:num>
  <w:num w:numId="36">
    <w:abstractNumId w:val="14"/>
  </w:num>
  <w:num w:numId="37">
    <w:abstractNumId w:val="24"/>
  </w:num>
  <w:num w:numId="38">
    <w:abstractNumId w:val="34"/>
  </w:num>
  <w:num w:numId="39">
    <w:abstractNumId w:val="18"/>
  </w:num>
  <w:num w:numId="40">
    <w:abstractNumId w:val="9"/>
  </w:num>
  <w:num w:numId="41">
    <w:abstractNumId w:val="41"/>
  </w:num>
  <w:num w:numId="42">
    <w:abstractNumId w:val="16"/>
  </w:num>
  <w:num w:numId="43">
    <w:abstractNumId w:val="7"/>
  </w:num>
  <w:num w:numId="44">
    <w:abstractNumId w:val="26"/>
  </w:num>
  <w:num w:numId="45">
    <w:abstractNumId w:val="28"/>
  </w:num>
  <w:num w:numId="46">
    <w:abstractNumId w:val="39"/>
  </w:num>
  <w:num w:numId="47">
    <w:abstractNumId w:val="44"/>
  </w:num>
  <w:num w:numId="48">
    <w:abstractNumId w:val="35"/>
  </w:num>
  <w:num w:numId="49">
    <w:abstractNumId w:val="38"/>
  </w:num>
  <w:num w:numId="50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1376"/>
    <w:rsid w:val="00055DB6"/>
    <w:rsid w:val="000563AE"/>
    <w:rsid w:val="00056DB5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64AC8"/>
    <w:rsid w:val="00071DBD"/>
    <w:rsid w:val="0007610D"/>
    <w:rsid w:val="00076F5C"/>
    <w:rsid w:val="000775B6"/>
    <w:rsid w:val="00081C74"/>
    <w:rsid w:val="00081DAC"/>
    <w:rsid w:val="00085EBF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16F9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578D"/>
    <w:rsid w:val="000D75E1"/>
    <w:rsid w:val="000D781B"/>
    <w:rsid w:val="000E126F"/>
    <w:rsid w:val="000E3115"/>
    <w:rsid w:val="000E335A"/>
    <w:rsid w:val="000E7B3A"/>
    <w:rsid w:val="000F2952"/>
    <w:rsid w:val="000F2FFF"/>
    <w:rsid w:val="000F41DF"/>
    <w:rsid w:val="000F64CC"/>
    <w:rsid w:val="00100777"/>
    <w:rsid w:val="001021A9"/>
    <w:rsid w:val="00102B94"/>
    <w:rsid w:val="00105B1A"/>
    <w:rsid w:val="00105EFA"/>
    <w:rsid w:val="00106A43"/>
    <w:rsid w:val="00107B3C"/>
    <w:rsid w:val="00107C1D"/>
    <w:rsid w:val="00111A31"/>
    <w:rsid w:val="00112CC9"/>
    <w:rsid w:val="00113924"/>
    <w:rsid w:val="001150CF"/>
    <w:rsid w:val="00115AEE"/>
    <w:rsid w:val="00117633"/>
    <w:rsid w:val="001200A5"/>
    <w:rsid w:val="0013078D"/>
    <w:rsid w:val="001335A4"/>
    <w:rsid w:val="00133F46"/>
    <w:rsid w:val="00134E0D"/>
    <w:rsid w:val="00140447"/>
    <w:rsid w:val="00140993"/>
    <w:rsid w:val="00142266"/>
    <w:rsid w:val="00146E61"/>
    <w:rsid w:val="00147F7F"/>
    <w:rsid w:val="00150647"/>
    <w:rsid w:val="0015479A"/>
    <w:rsid w:val="00160102"/>
    <w:rsid w:val="001613C9"/>
    <w:rsid w:val="00161AF5"/>
    <w:rsid w:val="001627AA"/>
    <w:rsid w:val="00162E6D"/>
    <w:rsid w:val="00164FFE"/>
    <w:rsid w:val="00170FA5"/>
    <w:rsid w:val="00173CB1"/>
    <w:rsid w:val="00175062"/>
    <w:rsid w:val="0017602A"/>
    <w:rsid w:val="00181488"/>
    <w:rsid w:val="001832BA"/>
    <w:rsid w:val="001839FC"/>
    <w:rsid w:val="00185C4A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5F05"/>
    <w:rsid w:val="001A6A92"/>
    <w:rsid w:val="001B06BC"/>
    <w:rsid w:val="001B3BBD"/>
    <w:rsid w:val="001B45B0"/>
    <w:rsid w:val="001B4770"/>
    <w:rsid w:val="001C149B"/>
    <w:rsid w:val="001C2345"/>
    <w:rsid w:val="001C310C"/>
    <w:rsid w:val="001C4619"/>
    <w:rsid w:val="001C4C4F"/>
    <w:rsid w:val="001C58F7"/>
    <w:rsid w:val="001C7624"/>
    <w:rsid w:val="001D0743"/>
    <w:rsid w:val="001D6020"/>
    <w:rsid w:val="001D6A96"/>
    <w:rsid w:val="001D754E"/>
    <w:rsid w:val="001E0A13"/>
    <w:rsid w:val="001E2EC9"/>
    <w:rsid w:val="001E4DF9"/>
    <w:rsid w:val="001F23DB"/>
    <w:rsid w:val="001F2CFF"/>
    <w:rsid w:val="001F3359"/>
    <w:rsid w:val="001F5699"/>
    <w:rsid w:val="001F6FC8"/>
    <w:rsid w:val="00201F24"/>
    <w:rsid w:val="002162CA"/>
    <w:rsid w:val="00222124"/>
    <w:rsid w:val="0022334B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17A2"/>
    <w:rsid w:val="00243926"/>
    <w:rsid w:val="00244A9C"/>
    <w:rsid w:val="002453EF"/>
    <w:rsid w:val="0024619B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654D9"/>
    <w:rsid w:val="00266661"/>
    <w:rsid w:val="00272256"/>
    <w:rsid w:val="00275CD0"/>
    <w:rsid w:val="00276555"/>
    <w:rsid w:val="002766B2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A7CF7"/>
    <w:rsid w:val="002B234C"/>
    <w:rsid w:val="002B3460"/>
    <w:rsid w:val="002B6262"/>
    <w:rsid w:val="002C0B38"/>
    <w:rsid w:val="002C1E9C"/>
    <w:rsid w:val="002C2E93"/>
    <w:rsid w:val="002C335B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5465"/>
    <w:rsid w:val="0031637C"/>
    <w:rsid w:val="0032695B"/>
    <w:rsid w:val="003278EB"/>
    <w:rsid w:val="00330450"/>
    <w:rsid w:val="0033204B"/>
    <w:rsid w:val="00334E78"/>
    <w:rsid w:val="00340EB1"/>
    <w:rsid w:val="00345D45"/>
    <w:rsid w:val="00351298"/>
    <w:rsid w:val="003526F0"/>
    <w:rsid w:val="00353391"/>
    <w:rsid w:val="003566F7"/>
    <w:rsid w:val="0035777F"/>
    <w:rsid w:val="00361256"/>
    <w:rsid w:val="003623E0"/>
    <w:rsid w:val="003625DD"/>
    <w:rsid w:val="0036347D"/>
    <w:rsid w:val="003702FA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3E9B"/>
    <w:rsid w:val="003855C6"/>
    <w:rsid w:val="00385C60"/>
    <w:rsid w:val="00387DA5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056"/>
    <w:rsid w:val="003B0697"/>
    <w:rsid w:val="003B06B0"/>
    <w:rsid w:val="003B33CF"/>
    <w:rsid w:val="003C1531"/>
    <w:rsid w:val="003C229D"/>
    <w:rsid w:val="003C28CB"/>
    <w:rsid w:val="003C3F8B"/>
    <w:rsid w:val="003C4923"/>
    <w:rsid w:val="003C73C6"/>
    <w:rsid w:val="003D13C9"/>
    <w:rsid w:val="003D19E0"/>
    <w:rsid w:val="003D1F8B"/>
    <w:rsid w:val="003D2BD5"/>
    <w:rsid w:val="003E05A6"/>
    <w:rsid w:val="003E6726"/>
    <w:rsid w:val="003E74D2"/>
    <w:rsid w:val="003E7BED"/>
    <w:rsid w:val="003F7514"/>
    <w:rsid w:val="003F7527"/>
    <w:rsid w:val="003F7668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5684B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0169"/>
    <w:rsid w:val="0049125E"/>
    <w:rsid w:val="00492672"/>
    <w:rsid w:val="00493594"/>
    <w:rsid w:val="004A33E4"/>
    <w:rsid w:val="004A39AE"/>
    <w:rsid w:val="004A4021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1676C"/>
    <w:rsid w:val="005251A7"/>
    <w:rsid w:val="00541D97"/>
    <w:rsid w:val="00542E7C"/>
    <w:rsid w:val="00543BA5"/>
    <w:rsid w:val="00550B67"/>
    <w:rsid w:val="00550DDE"/>
    <w:rsid w:val="00555E04"/>
    <w:rsid w:val="00556813"/>
    <w:rsid w:val="00557619"/>
    <w:rsid w:val="00560BD4"/>
    <w:rsid w:val="00561577"/>
    <w:rsid w:val="00561D4C"/>
    <w:rsid w:val="005620BF"/>
    <w:rsid w:val="0056263D"/>
    <w:rsid w:val="00562D4D"/>
    <w:rsid w:val="00565E5C"/>
    <w:rsid w:val="00570042"/>
    <w:rsid w:val="00570ED3"/>
    <w:rsid w:val="00572339"/>
    <w:rsid w:val="0057290F"/>
    <w:rsid w:val="00572DFA"/>
    <w:rsid w:val="00574D07"/>
    <w:rsid w:val="00575676"/>
    <w:rsid w:val="00575DE0"/>
    <w:rsid w:val="0057618C"/>
    <w:rsid w:val="005820DA"/>
    <w:rsid w:val="005822CD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2D3F"/>
    <w:rsid w:val="005A3BA9"/>
    <w:rsid w:val="005A6DF4"/>
    <w:rsid w:val="005A791C"/>
    <w:rsid w:val="005B276A"/>
    <w:rsid w:val="005B4E87"/>
    <w:rsid w:val="005B5A96"/>
    <w:rsid w:val="005B6822"/>
    <w:rsid w:val="005C11C4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5FF5"/>
    <w:rsid w:val="005E73EB"/>
    <w:rsid w:val="005E77BC"/>
    <w:rsid w:val="005F0F1B"/>
    <w:rsid w:val="005F141B"/>
    <w:rsid w:val="005F3FA5"/>
    <w:rsid w:val="005F6540"/>
    <w:rsid w:val="005F783E"/>
    <w:rsid w:val="006049B3"/>
    <w:rsid w:val="00607A55"/>
    <w:rsid w:val="006133BF"/>
    <w:rsid w:val="00613A0C"/>
    <w:rsid w:val="0061671F"/>
    <w:rsid w:val="00623F21"/>
    <w:rsid w:val="00624803"/>
    <w:rsid w:val="0062767A"/>
    <w:rsid w:val="00631168"/>
    <w:rsid w:val="00632340"/>
    <w:rsid w:val="00635983"/>
    <w:rsid w:val="00636BB3"/>
    <w:rsid w:val="00646616"/>
    <w:rsid w:val="00653B54"/>
    <w:rsid w:val="006548AB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022C"/>
    <w:rsid w:val="006816E9"/>
    <w:rsid w:val="0068247E"/>
    <w:rsid w:val="00684C2E"/>
    <w:rsid w:val="00685357"/>
    <w:rsid w:val="006861F3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539F"/>
    <w:rsid w:val="006B7073"/>
    <w:rsid w:val="006B7486"/>
    <w:rsid w:val="006C1124"/>
    <w:rsid w:val="006C1CF5"/>
    <w:rsid w:val="006C4D3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A6E"/>
    <w:rsid w:val="00707F5B"/>
    <w:rsid w:val="007113D0"/>
    <w:rsid w:val="00717549"/>
    <w:rsid w:val="00720590"/>
    <w:rsid w:val="00721C99"/>
    <w:rsid w:val="007223F1"/>
    <w:rsid w:val="00727B2C"/>
    <w:rsid w:val="00730E5B"/>
    <w:rsid w:val="00731389"/>
    <w:rsid w:val="00737B77"/>
    <w:rsid w:val="0074391A"/>
    <w:rsid w:val="007470F8"/>
    <w:rsid w:val="00750C28"/>
    <w:rsid w:val="00751356"/>
    <w:rsid w:val="0075165E"/>
    <w:rsid w:val="00753174"/>
    <w:rsid w:val="007546C6"/>
    <w:rsid w:val="00756551"/>
    <w:rsid w:val="00760DB9"/>
    <w:rsid w:val="00763B07"/>
    <w:rsid w:val="00764B5E"/>
    <w:rsid w:val="00765549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3C2"/>
    <w:rsid w:val="007B1D17"/>
    <w:rsid w:val="007B41E9"/>
    <w:rsid w:val="007B493E"/>
    <w:rsid w:val="007C5119"/>
    <w:rsid w:val="007D11B4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1896"/>
    <w:rsid w:val="007F22F8"/>
    <w:rsid w:val="007F4988"/>
    <w:rsid w:val="007F6851"/>
    <w:rsid w:val="007F76FE"/>
    <w:rsid w:val="00800E3B"/>
    <w:rsid w:val="008013B9"/>
    <w:rsid w:val="00807108"/>
    <w:rsid w:val="00813E5E"/>
    <w:rsid w:val="00814B99"/>
    <w:rsid w:val="00814BE9"/>
    <w:rsid w:val="00815027"/>
    <w:rsid w:val="0081601C"/>
    <w:rsid w:val="00821643"/>
    <w:rsid w:val="00823877"/>
    <w:rsid w:val="0082472F"/>
    <w:rsid w:val="00827EA9"/>
    <w:rsid w:val="008301B3"/>
    <w:rsid w:val="00830853"/>
    <w:rsid w:val="00831882"/>
    <w:rsid w:val="008330E2"/>
    <w:rsid w:val="00834E84"/>
    <w:rsid w:val="0084012F"/>
    <w:rsid w:val="00841041"/>
    <w:rsid w:val="00841739"/>
    <w:rsid w:val="00841F42"/>
    <w:rsid w:val="008458FB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0C55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3F14"/>
    <w:rsid w:val="008D44B3"/>
    <w:rsid w:val="008D4AFE"/>
    <w:rsid w:val="008D6588"/>
    <w:rsid w:val="008D7358"/>
    <w:rsid w:val="008E38E3"/>
    <w:rsid w:val="008E5642"/>
    <w:rsid w:val="008E5BCF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6632"/>
    <w:rsid w:val="009072EE"/>
    <w:rsid w:val="009108F2"/>
    <w:rsid w:val="0091444C"/>
    <w:rsid w:val="00914527"/>
    <w:rsid w:val="009155F3"/>
    <w:rsid w:val="00916481"/>
    <w:rsid w:val="00916C41"/>
    <w:rsid w:val="0092108B"/>
    <w:rsid w:val="009253A3"/>
    <w:rsid w:val="009260DB"/>
    <w:rsid w:val="00926378"/>
    <w:rsid w:val="00934A7E"/>
    <w:rsid w:val="00937F96"/>
    <w:rsid w:val="009426F3"/>
    <w:rsid w:val="00942972"/>
    <w:rsid w:val="00943339"/>
    <w:rsid w:val="00946937"/>
    <w:rsid w:val="00946D5B"/>
    <w:rsid w:val="009504BF"/>
    <w:rsid w:val="009517B7"/>
    <w:rsid w:val="009543C4"/>
    <w:rsid w:val="00954B54"/>
    <w:rsid w:val="009562B6"/>
    <w:rsid w:val="00956EB7"/>
    <w:rsid w:val="009577D3"/>
    <w:rsid w:val="00957897"/>
    <w:rsid w:val="0096081C"/>
    <w:rsid w:val="00960961"/>
    <w:rsid w:val="00960CC1"/>
    <w:rsid w:val="00960D11"/>
    <w:rsid w:val="009620F0"/>
    <w:rsid w:val="009633AF"/>
    <w:rsid w:val="00965E8A"/>
    <w:rsid w:val="0096787F"/>
    <w:rsid w:val="00967C27"/>
    <w:rsid w:val="00967D49"/>
    <w:rsid w:val="00973115"/>
    <w:rsid w:val="009841A0"/>
    <w:rsid w:val="00986377"/>
    <w:rsid w:val="00994055"/>
    <w:rsid w:val="00997FEE"/>
    <w:rsid w:val="009A100A"/>
    <w:rsid w:val="009A1982"/>
    <w:rsid w:val="009A374C"/>
    <w:rsid w:val="009A3FBB"/>
    <w:rsid w:val="009A5981"/>
    <w:rsid w:val="009A68DD"/>
    <w:rsid w:val="009A69AD"/>
    <w:rsid w:val="009B018E"/>
    <w:rsid w:val="009B1C49"/>
    <w:rsid w:val="009B1D91"/>
    <w:rsid w:val="009B3EC3"/>
    <w:rsid w:val="009B5D18"/>
    <w:rsid w:val="009B72A5"/>
    <w:rsid w:val="009C1FD0"/>
    <w:rsid w:val="009C5A65"/>
    <w:rsid w:val="009D5CE7"/>
    <w:rsid w:val="009D629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4D15"/>
    <w:rsid w:val="00A076D2"/>
    <w:rsid w:val="00A0790C"/>
    <w:rsid w:val="00A07A9D"/>
    <w:rsid w:val="00A07D95"/>
    <w:rsid w:val="00A07E37"/>
    <w:rsid w:val="00A2111E"/>
    <w:rsid w:val="00A22592"/>
    <w:rsid w:val="00A23F79"/>
    <w:rsid w:val="00A34A94"/>
    <w:rsid w:val="00A3565A"/>
    <w:rsid w:val="00A4475E"/>
    <w:rsid w:val="00A46AB0"/>
    <w:rsid w:val="00A5248B"/>
    <w:rsid w:val="00A53076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292B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0776"/>
    <w:rsid w:val="00AD3C8D"/>
    <w:rsid w:val="00AD4053"/>
    <w:rsid w:val="00AD5E2E"/>
    <w:rsid w:val="00AE02F0"/>
    <w:rsid w:val="00AE0974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2A2"/>
    <w:rsid w:val="00B16351"/>
    <w:rsid w:val="00B16923"/>
    <w:rsid w:val="00B16C35"/>
    <w:rsid w:val="00B17328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3F52"/>
    <w:rsid w:val="00B34202"/>
    <w:rsid w:val="00B35E29"/>
    <w:rsid w:val="00B3636B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3DCF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18E0"/>
    <w:rsid w:val="00B92201"/>
    <w:rsid w:val="00B957EC"/>
    <w:rsid w:val="00B9645E"/>
    <w:rsid w:val="00B97FE3"/>
    <w:rsid w:val="00BA0188"/>
    <w:rsid w:val="00BA2FE7"/>
    <w:rsid w:val="00BA624D"/>
    <w:rsid w:val="00BA71C4"/>
    <w:rsid w:val="00BB3CF7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1AE2"/>
    <w:rsid w:val="00BE21E9"/>
    <w:rsid w:val="00BE380F"/>
    <w:rsid w:val="00BF4712"/>
    <w:rsid w:val="00BF5297"/>
    <w:rsid w:val="00C03E20"/>
    <w:rsid w:val="00C05915"/>
    <w:rsid w:val="00C119C2"/>
    <w:rsid w:val="00C23C6A"/>
    <w:rsid w:val="00C30BD3"/>
    <w:rsid w:val="00C310B4"/>
    <w:rsid w:val="00C35581"/>
    <w:rsid w:val="00C36400"/>
    <w:rsid w:val="00C41BDD"/>
    <w:rsid w:val="00C4218F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4571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3F1"/>
    <w:rsid w:val="00CE24A0"/>
    <w:rsid w:val="00CE2634"/>
    <w:rsid w:val="00CE6302"/>
    <w:rsid w:val="00CF094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15C6F"/>
    <w:rsid w:val="00D22040"/>
    <w:rsid w:val="00D22F68"/>
    <w:rsid w:val="00D25066"/>
    <w:rsid w:val="00D25E7C"/>
    <w:rsid w:val="00D26F28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639FB"/>
    <w:rsid w:val="00D75D06"/>
    <w:rsid w:val="00D821D2"/>
    <w:rsid w:val="00D84B27"/>
    <w:rsid w:val="00D85FE0"/>
    <w:rsid w:val="00D87C6A"/>
    <w:rsid w:val="00D87DD4"/>
    <w:rsid w:val="00D910DC"/>
    <w:rsid w:val="00D95BD9"/>
    <w:rsid w:val="00DA01EF"/>
    <w:rsid w:val="00DA360E"/>
    <w:rsid w:val="00DA3639"/>
    <w:rsid w:val="00DA423C"/>
    <w:rsid w:val="00DA4250"/>
    <w:rsid w:val="00DA610B"/>
    <w:rsid w:val="00DC06BE"/>
    <w:rsid w:val="00DC0EFA"/>
    <w:rsid w:val="00DC1F3B"/>
    <w:rsid w:val="00DC45B8"/>
    <w:rsid w:val="00DD19B2"/>
    <w:rsid w:val="00DD1AD7"/>
    <w:rsid w:val="00DD2284"/>
    <w:rsid w:val="00DD3F9A"/>
    <w:rsid w:val="00DD6168"/>
    <w:rsid w:val="00DE05AD"/>
    <w:rsid w:val="00DE4569"/>
    <w:rsid w:val="00DE4D70"/>
    <w:rsid w:val="00DE6BBF"/>
    <w:rsid w:val="00DF05AA"/>
    <w:rsid w:val="00DF1CD5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5F3E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53C03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94DA3"/>
    <w:rsid w:val="00E97CD6"/>
    <w:rsid w:val="00EB09EE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14F"/>
    <w:rsid w:val="00F52BA7"/>
    <w:rsid w:val="00F539A5"/>
    <w:rsid w:val="00F54CE3"/>
    <w:rsid w:val="00F5520D"/>
    <w:rsid w:val="00F56E22"/>
    <w:rsid w:val="00F57004"/>
    <w:rsid w:val="00F62187"/>
    <w:rsid w:val="00F62AC9"/>
    <w:rsid w:val="00F62C16"/>
    <w:rsid w:val="00F648B8"/>
    <w:rsid w:val="00F66331"/>
    <w:rsid w:val="00F743B4"/>
    <w:rsid w:val="00F74F5F"/>
    <w:rsid w:val="00F76AE3"/>
    <w:rsid w:val="00F8290E"/>
    <w:rsid w:val="00F83565"/>
    <w:rsid w:val="00F85829"/>
    <w:rsid w:val="00F95D49"/>
    <w:rsid w:val="00FA0939"/>
    <w:rsid w:val="00FA139D"/>
    <w:rsid w:val="00FB4EBB"/>
    <w:rsid w:val="00FB6AF8"/>
    <w:rsid w:val="00FC0568"/>
    <w:rsid w:val="00FC46BE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3899"/>
    <w:rsid w:val="00FE5BE2"/>
    <w:rsid w:val="00FE743C"/>
    <w:rsid w:val="00FF34D3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7BBF05"/>
  <w15:docId w15:val="{501C233A-5D83-4F53-82B8-D4DB3D6BE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814B99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2.png"/><Relationship Id="rId39" Type="http://schemas.openxmlformats.org/officeDocument/2006/relationships/image" Target="media/image25.png"/><Relationship Id="rId21" Type="http://schemas.openxmlformats.org/officeDocument/2006/relationships/image" Target="media/image7.png"/><Relationship Id="rId34" Type="http://schemas.openxmlformats.org/officeDocument/2006/relationships/image" Target="media/image20.png"/><Relationship Id="rId42" Type="http://schemas.openxmlformats.org/officeDocument/2006/relationships/image" Target="media/image28.png"/><Relationship Id="rId47" Type="http://schemas.openxmlformats.org/officeDocument/2006/relationships/image" Target="media/image33.png"/><Relationship Id="rId50" Type="http://schemas.openxmlformats.org/officeDocument/2006/relationships/image" Target="media/image36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9" Type="http://schemas.openxmlformats.org/officeDocument/2006/relationships/image" Target="media/image15.png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32" Type="http://schemas.openxmlformats.org/officeDocument/2006/relationships/image" Target="media/image18.png"/><Relationship Id="rId37" Type="http://schemas.openxmlformats.org/officeDocument/2006/relationships/image" Target="media/image23.png"/><Relationship Id="rId40" Type="http://schemas.openxmlformats.org/officeDocument/2006/relationships/image" Target="media/image26.png"/><Relationship Id="rId45" Type="http://schemas.openxmlformats.org/officeDocument/2006/relationships/image" Target="media/image31.png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image" Target="media/image5.png"/><Relationship Id="rId31" Type="http://schemas.openxmlformats.org/officeDocument/2006/relationships/image" Target="media/image17.png"/><Relationship Id="rId44" Type="http://schemas.openxmlformats.org/officeDocument/2006/relationships/image" Target="media/image30.png"/><Relationship Id="rId52" Type="http://schemas.openxmlformats.org/officeDocument/2006/relationships/footer" Target="footer5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35" Type="http://schemas.openxmlformats.org/officeDocument/2006/relationships/image" Target="media/image21.png"/><Relationship Id="rId43" Type="http://schemas.openxmlformats.org/officeDocument/2006/relationships/image" Target="media/image29.png"/><Relationship Id="rId48" Type="http://schemas.openxmlformats.org/officeDocument/2006/relationships/image" Target="media/image34.png"/><Relationship Id="rId8" Type="http://schemas.openxmlformats.org/officeDocument/2006/relationships/header" Target="header1.xml"/><Relationship Id="rId51" Type="http://schemas.openxmlformats.org/officeDocument/2006/relationships/image" Target="media/image37.png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image" Target="media/image3.png"/><Relationship Id="rId25" Type="http://schemas.openxmlformats.org/officeDocument/2006/relationships/image" Target="media/image11.png"/><Relationship Id="rId33" Type="http://schemas.openxmlformats.org/officeDocument/2006/relationships/image" Target="media/image19.png"/><Relationship Id="rId38" Type="http://schemas.openxmlformats.org/officeDocument/2006/relationships/image" Target="media/image24.png"/><Relationship Id="rId46" Type="http://schemas.openxmlformats.org/officeDocument/2006/relationships/image" Target="media/image32.png"/><Relationship Id="rId20" Type="http://schemas.openxmlformats.org/officeDocument/2006/relationships/image" Target="media/image6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image" Target="media/image9.png"/><Relationship Id="rId28" Type="http://schemas.openxmlformats.org/officeDocument/2006/relationships/image" Target="media/image14.png"/><Relationship Id="rId36" Type="http://schemas.openxmlformats.org/officeDocument/2006/relationships/image" Target="media/image22.png"/><Relationship Id="rId49" Type="http://schemas.openxmlformats.org/officeDocument/2006/relationships/image" Target="media/image3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F18AB57-ABD9-47C2-8A13-BE47B7110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588</TotalTime>
  <Pages>1</Pages>
  <Words>4130</Words>
  <Characters>23542</Characters>
  <Application>Microsoft Office Word</Application>
  <DocSecurity>0</DocSecurity>
  <Lines>196</Lines>
  <Paragraphs>55</Paragraphs>
  <ScaleCrop>false</ScaleCrop>
  <Company>中国石油大学</Company>
  <LinksUpToDate>false</LinksUpToDate>
  <CharactersWithSpaces>27617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黄开宇</cp:lastModifiedBy>
  <cp:revision>91</cp:revision>
  <cp:lastPrinted>2021-08-09T06:31:00Z</cp:lastPrinted>
  <dcterms:created xsi:type="dcterms:W3CDTF">2021-05-17T06:49:00Z</dcterms:created>
  <dcterms:modified xsi:type="dcterms:W3CDTF">2021-08-09T06:34:00Z</dcterms:modified>
</cp:coreProperties>
</file>